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riekatabuky"/>
        <w:tblW w:w="51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6937"/>
      </w:tblGrid>
      <w:tr w:rsidR="00B102B8" w:rsidRPr="00D1643E" w14:paraId="60704B46" w14:textId="77777777" w:rsidTr="00EB7AFA">
        <w:trPr>
          <w:trHeight w:val="5384"/>
        </w:trPr>
        <w:tc>
          <w:tcPr>
            <w:tcW w:w="5000" w:type="pct"/>
            <w:gridSpan w:val="2"/>
          </w:tcPr>
          <w:p w14:paraId="6EDD72DB" w14:textId="77777777" w:rsidR="00B102B8" w:rsidRPr="00D1643E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D1643E">
              <w:rPr>
                <w:b/>
                <w:sz w:val="36"/>
              </w:rPr>
              <w:t>TECHNICKÁ UNIVERZITA V KOŠICIACH</w:t>
            </w:r>
          </w:p>
          <w:p w14:paraId="5B3A237D" w14:textId="77777777" w:rsidR="00B102B8" w:rsidRPr="00D1643E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D1643E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B102B8" w:rsidRPr="00D1643E" w14:paraId="21D0A637" w14:textId="77777777" w:rsidTr="00EB7AFA">
        <w:trPr>
          <w:trHeight w:val="2183"/>
        </w:trPr>
        <w:tc>
          <w:tcPr>
            <w:tcW w:w="5000" w:type="pct"/>
            <w:gridSpan w:val="2"/>
            <w:vAlign w:val="center"/>
          </w:tcPr>
          <w:p w14:paraId="1819B29D" w14:textId="28827525" w:rsidR="00B102B8" w:rsidRPr="00D1643E" w:rsidRDefault="00EB7AFA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D1643E">
              <w:rPr>
                <w:sz w:val="32"/>
                <w:szCs w:val="32"/>
              </w:rPr>
              <w:t>HOP-Zadanie 2</w:t>
            </w:r>
          </w:p>
          <w:p w14:paraId="00784A8D" w14:textId="7D04AA8B" w:rsidR="00EB7AFA" w:rsidRPr="00D1643E" w:rsidRDefault="00EB7AFA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00D1643E">
              <w:rPr>
                <w:sz w:val="32"/>
                <w:szCs w:val="32"/>
              </w:rPr>
              <w:t>Optimalizácia úradu</w:t>
            </w:r>
          </w:p>
        </w:tc>
      </w:tr>
      <w:tr w:rsidR="00B102B8" w:rsidRPr="00D1643E" w14:paraId="03A031FA" w14:textId="77777777" w:rsidTr="00EB7AFA">
        <w:trPr>
          <w:trHeight w:val="4817"/>
        </w:trPr>
        <w:tc>
          <w:tcPr>
            <w:tcW w:w="5000" w:type="pct"/>
            <w:gridSpan w:val="2"/>
          </w:tcPr>
          <w:p w14:paraId="5C855F27" w14:textId="77777777" w:rsidR="00B102B8" w:rsidRPr="00D1643E" w:rsidRDefault="00B102B8">
            <w:pPr>
              <w:spacing w:line="259" w:lineRule="auto"/>
            </w:pPr>
          </w:p>
        </w:tc>
      </w:tr>
      <w:tr w:rsidR="00EB7AFA" w:rsidRPr="00D1643E" w14:paraId="7A3F03A7" w14:textId="77777777" w:rsidTr="00EB7AFA">
        <w:trPr>
          <w:trHeight w:val="658"/>
        </w:trPr>
        <w:tc>
          <w:tcPr>
            <w:tcW w:w="1200" w:type="pct"/>
            <w:vAlign w:val="bottom"/>
          </w:tcPr>
          <w:p w14:paraId="00EA43B2" w14:textId="551345AE" w:rsidR="00EB7AFA" w:rsidRPr="00D1643E" w:rsidRDefault="00EB7AFA" w:rsidP="00EB7AFA">
            <w:pPr>
              <w:spacing w:line="259" w:lineRule="auto"/>
              <w:rPr>
                <w:b/>
              </w:rPr>
            </w:pPr>
            <w:r w:rsidRPr="00D1643E">
              <w:rPr>
                <w:b/>
                <w:sz w:val="28"/>
                <w:szCs w:val="28"/>
              </w:rPr>
              <w:t>2024</w:t>
            </w:r>
          </w:p>
        </w:tc>
        <w:tc>
          <w:tcPr>
            <w:tcW w:w="3800" w:type="pct"/>
            <w:vAlign w:val="bottom"/>
          </w:tcPr>
          <w:p w14:paraId="3633BF4F" w14:textId="68D21229" w:rsidR="00EB7AFA" w:rsidRPr="00D1643E" w:rsidRDefault="00EB7AFA" w:rsidP="00EB7AFA">
            <w:pPr>
              <w:spacing w:line="259" w:lineRule="auto"/>
              <w:jc w:val="right"/>
              <w:rPr>
                <w:b/>
                <w:sz w:val="32"/>
              </w:rPr>
            </w:pPr>
            <w:r w:rsidRPr="00D1643E">
              <w:rPr>
                <w:b/>
                <w:sz w:val="28"/>
                <w:szCs w:val="20"/>
              </w:rPr>
              <w:t>Tobiáš Jutka,Oliver Frič,Adam Broško,Soňa Korchňáková</w:t>
            </w:r>
          </w:p>
        </w:tc>
      </w:tr>
    </w:tbl>
    <w:p w14:paraId="613F0F19" w14:textId="1A1CB385" w:rsidR="006417D2" w:rsidRPr="00D1643E" w:rsidRDefault="006417D2" w:rsidP="00936723"/>
    <w:p w14:paraId="5A1FB2DE" w14:textId="77777777" w:rsidR="006417D2" w:rsidRPr="00D1643E" w:rsidRDefault="006417D2">
      <w:pPr>
        <w:spacing w:line="259" w:lineRule="auto"/>
      </w:pPr>
      <w:r w:rsidRPr="00D1643E">
        <w:br w:type="page"/>
      </w:r>
    </w:p>
    <w:p w14:paraId="238756E1" w14:textId="2A9B2581" w:rsidR="006417D2" w:rsidRPr="00D1643E" w:rsidRDefault="006417D2" w:rsidP="00936723"/>
    <w:p w14:paraId="1CFA9C1C" w14:textId="26E3F8B2" w:rsidR="006417D2" w:rsidRPr="00D1643E" w:rsidRDefault="006417D2">
      <w:pPr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5098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BBB69" w14:textId="7256F6FD" w:rsidR="006417D2" w:rsidRPr="00D1643E" w:rsidRDefault="006417D2">
          <w:pPr>
            <w:pStyle w:val="Hlavikaobsahu"/>
          </w:pPr>
          <w:r w:rsidRPr="00D1643E">
            <w:t>Obsah</w:t>
          </w:r>
        </w:p>
        <w:p w14:paraId="4CB0B0B8" w14:textId="145A6E69" w:rsidR="006417D2" w:rsidRPr="00D1643E" w:rsidRDefault="006417D2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r w:rsidRPr="00D1643E">
            <w:fldChar w:fldCharType="begin"/>
          </w:r>
          <w:r w:rsidRPr="00D1643E">
            <w:instrText xml:space="preserve"> TOC \o "1-3" \h \z \u </w:instrText>
          </w:r>
          <w:r w:rsidRPr="00D1643E">
            <w:fldChar w:fldCharType="separate"/>
          </w:r>
          <w:hyperlink w:anchor="_Toc184555629" w:history="1">
            <w:r w:rsidRPr="00D1643E">
              <w:rPr>
                <w:rStyle w:val="Hypertextovprepojenie"/>
              </w:rPr>
              <w:t>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Analýza problému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_Toc184555629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3</w:t>
            </w:r>
            <w:r w:rsidRPr="00D1643E">
              <w:rPr>
                <w:webHidden/>
              </w:rPr>
              <w:fldChar w:fldCharType="end"/>
            </w:r>
          </w:hyperlink>
        </w:p>
        <w:p w14:paraId="31787170" w14:textId="2B6A5CB1" w:rsidR="006417D2" w:rsidRPr="00D1643E" w:rsidRDefault="006417D2">
          <w:pPr>
            <w:pStyle w:val="Obsah2"/>
            <w:tabs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0" w:history="1">
            <w:r w:rsidRPr="00D1643E">
              <w:rPr>
                <w:rStyle w:val="Hypertextovprepojenie"/>
              </w:rPr>
              <w:t>Typ optimalizačného problému: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_Toc184555630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3</w:t>
            </w:r>
            <w:r w:rsidRPr="00D1643E">
              <w:rPr>
                <w:webHidden/>
              </w:rPr>
              <w:fldChar w:fldCharType="end"/>
            </w:r>
          </w:hyperlink>
        </w:p>
        <w:p w14:paraId="74A4B36B" w14:textId="621185F2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1" w:history="1">
            <w:r w:rsidRPr="00D1643E">
              <w:rPr>
                <w:rStyle w:val="Hypertextovprepojenie"/>
              </w:rPr>
              <w:t>1.1.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Možné riešenia: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_Toc184555631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3</w:t>
            </w:r>
            <w:r w:rsidRPr="00D1643E">
              <w:rPr>
                <w:webHidden/>
              </w:rPr>
              <w:fldChar w:fldCharType="end"/>
            </w:r>
          </w:hyperlink>
        </w:p>
        <w:p w14:paraId="6D8418FD" w14:textId="2ED71C12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2" w:history="1">
            <w:r w:rsidRPr="00D1643E">
              <w:rPr>
                <w:rStyle w:val="Hypertextovprepojenie"/>
              </w:rPr>
              <w:t>1.1.1.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Riešenie1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_Toc184555632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3</w:t>
            </w:r>
            <w:r w:rsidRPr="00D1643E">
              <w:rPr>
                <w:webHidden/>
              </w:rPr>
              <w:fldChar w:fldCharType="end"/>
            </w:r>
          </w:hyperlink>
        </w:p>
        <w:p w14:paraId="7FBF8B55" w14:textId="5973FE6C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3" w:history="1">
            <w:r w:rsidRPr="00D1643E">
              <w:rPr>
                <w:rStyle w:val="Hypertextovprepojenie"/>
              </w:rPr>
              <w:t>1.1.2.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Riešenie2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_Toc184555633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3</w:t>
            </w:r>
            <w:r w:rsidRPr="00D1643E">
              <w:rPr>
                <w:webHidden/>
              </w:rPr>
              <w:fldChar w:fldCharType="end"/>
            </w:r>
          </w:hyperlink>
        </w:p>
        <w:p w14:paraId="72512B98" w14:textId="7459C6CA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4" w:history="1">
            <w:r w:rsidRPr="00D1643E">
              <w:rPr>
                <w:rStyle w:val="Hypertextovprepojenie"/>
              </w:rPr>
              <w:t>1.1.3.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Riešenie 3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_Toc184555634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4</w:t>
            </w:r>
            <w:r w:rsidRPr="00D1643E">
              <w:rPr>
                <w:webHidden/>
              </w:rPr>
              <w:fldChar w:fldCharType="end"/>
            </w:r>
          </w:hyperlink>
        </w:p>
        <w:p w14:paraId="2F025FD4" w14:textId="4653FF61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5" w:history="1">
            <w:r w:rsidRPr="00D1643E">
              <w:rPr>
                <w:rStyle w:val="Hypertextovprepojenie"/>
              </w:rPr>
              <w:t>1.2.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Komponenty: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_Toc184555635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4</w:t>
            </w:r>
            <w:r w:rsidRPr="00D1643E">
              <w:rPr>
                <w:webHidden/>
              </w:rPr>
              <w:fldChar w:fldCharType="end"/>
            </w:r>
          </w:hyperlink>
        </w:p>
        <w:p w14:paraId="09231A5E" w14:textId="1CB8FCEE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6" w:history="1">
            <w:r w:rsidRPr="00D1643E">
              <w:rPr>
                <w:rStyle w:val="Hypertextovprepojenie"/>
              </w:rPr>
              <w:t>1.3.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Skladba kandidáta: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_Toc184555636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4</w:t>
            </w:r>
            <w:r w:rsidRPr="00D1643E">
              <w:rPr>
                <w:webHidden/>
              </w:rPr>
              <w:fldChar w:fldCharType="end"/>
            </w:r>
          </w:hyperlink>
        </w:p>
        <w:p w14:paraId="22B72D2A" w14:textId="18FF7D4C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7" w:history="1">
            <w:r w:rsidRPr="00D1643E">
              <w:rPr>
                <w:rStyle w:val="Hypertextovprepojenie"/>
              </w:rPr>
              <w:t>1.4.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Podmienky pri optimalizácii: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_Toc184555637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5</w:t>
            </w:r>
            <w:r w:rsidRPr="00D1643E">
              <w:rPr>
                <w:webHidden/>
              </w:rPr>
              <w:fldChar w:fldCharType="end"/>
            </w:r>
          </w:hyperlink>
        </w:p>
        <w:p w14:paraId="684C73C1" w14:textId="29F87941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8" w:history="1">
            <w:r w:rsidRPr="00D1643E">
              <w:rPr>
                <w:rStyle w:val="Hypertextovprepojenie"/>
              </w:rPr>
              <w:t>1.5.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kvalita riešenia závisí od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_Toc184555638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5</w:t>
            </w:r>
            <w:r w:rsidRPr="00D1643E">
              <w:rPr>
                <w:webHidden/>
              </w:rPr>
              <w:fldChar w:fldCharType="end"/>
            </w:r>
          </w:hyperlink>
        </w:p>
        <w:p w14:paraId="5801A89A" w14:textId="001DB475" w:rsidR="006417D2" w:rsidRPr="00D1643E" w:rsidRDefault="006417D2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39" w:history="1">
            <w:r w:rsidRPr="00D1643E">
              <w:rPr>
                <w:rStyle w:val="Hypertextovprepojenie"/>
              </w:rPr>
              <w:t>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Návrh modelu problému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_Toc184555639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6</w:t>
            </w:r>
            <w:r w:rsidRPr="00D1643E">
              <w:rPr>
                <w:webHidden/>
              </w:rPr>
              <w:fldChar w:fldCharType="end"/>
            </w:r>
          </w:hyperlink>
        </w:p>
        <w:p w14:paraId="52ADEE97" w14:textId="40FA01A9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0" w:history="1">
            <w:r w:rsidRPr="00D1643E">
              <w:rPr>
                <w:rStyle w:val="Hypertextovprepojenie"/>
              </w:rPr>
              <w:t>2.1.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Model 1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_Toc184555640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6</w:t>
            </w:r>
            <w:r w:rsidRPr="00D1643E">
              <w:rPr>
                <w:webHidden/>
              </w:rPr>
              <w:fldChar w:fldCharType="end"/>
            </w:r>
          </w:hyperlink>
        </w:p>
        <w:p w14:paraId="75A6FE1B" w14:textId="7B86A32A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1" w:history="1">
            <w:r w:rsidRPr="00D1643E">
              <w:rPr>
                <w:rStyle w:val="Hypertextovprepojenie"/>
              </w:rPr>
              <w:t>2.2.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Model2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_Toc184555641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7</w:t>
            </w:r>
            <w:r w:rsidRPr="00D1643E">
              <w:rPr>
                <w:webHidden/>
              </w:rPr>
              <w:fldChar w:fldCharType="end"/>
            </w:r>
          </w:hyperlink>
        </w:p>
        <w:p w14:paraId="226F3730" w14:textId="2EA95440" w:rsidR="006417D2" w:rsidRPr="00D1643E" w:rsidRDefault="006417D2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2" w:history="1">
            <w:r w:rsidRPr="00D1643E">
              <w:rPr>
                <w:rStyle w:val="Hypertextovprepojenie"/>
              </w:rPr>
              <w:t>3.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Programová implementácia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_Toc184555642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1FA4FD23" w14:textId="7E96579E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3" w:history="1">
            <w:r w:rsidRPr="00D1643E">
              <w:rPr>
                <w:rStyle w:val="Hypertextovprepojenie"/>
              </w:rPr>
              <w:t>3.1.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Nastavenie prostredia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_Toc184555643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178FF33F" w14:textId="250C061F" w:rsidR="006417D2" w:rsidRPr="00D1643E" w:rsidRDefault="006417D2">
          <w:pPr>
            <w:pStyle w:val="Obsah2"/>
            <w:tabs>
              <w:tab w:val="left" w:pos="96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4" w:history="1">
            <w:r w:rsidRPr="00D1643E">
              <w:rPr>
                <w:rStyle w:val="Hypertextovprepojenie"/>
              </w:rPr>
              <w:t>3.2.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Popis programovej implementácie: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_Toc184555644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08736EF6" w14:textId="52CDDB96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5" w:history="1">
            <w:r w:rsidRPr="00D1643E">
              <w:rPr>
                <w:rStyle w:val="Hypertextovprepojenie"/>
              </w:rPr>
              <w:t>3.2.1.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Vstup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_Toc184555645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4F749A40" w14:textId="34B53904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6" w:history="1">
            <w:r w:rsidRPr="00D1643E">
              <w:rPr>
                <w:rStyle w:val="Hypertextovprepojenie"/>
              </w:rPr>
              <w:t>3.2.2.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Výstup programu: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_Toc184555646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474E5CA5" w14:textId="22755CBF" w:rsidR="006417D2" w:rsidRPr="00D1643E" w:rsidRDefault="006417D2">
          <w:pPr>
            <w:pStyle w:val="Obsah3"/>
            <w:tabs>
              <w:tab w:val="left" w:pos="1440"/>
              <w:tab w:val="right" w:leader="dot" w:pos="8777"/>
            </w:tabs>
            <w:rPr>
              <w:rFonts w:eastAsiaTheme="minorEastAsia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4555647" w:history="1">
            <w:r w:rsidRPr="00D1643E">
              <w:rPr>
                <w:rStyle w:val="Hypertextovprepojenie"/>
              </w:rPr>
              <w:t>3.2.3.</w:t>
            </w:r>
            <w:r w:rsidRPr="00D1643E">
              <w:rPr>
                <w:rFonts w:eastAsiaTheme="minorEastAsia"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1643E">
              <w:rPr>
                <w:rStyle w:val="Hypertextovprepojenie"/>
              </w:rPr>
              <w:t>Kód programu:</w:t>
            </w:r>
            <w:r w:rsidRPr="00D1643E">
              <w:rPr>
                <w:webHidden/>
              </w:rPr>
              <w:tab/>
            </w:r>
            <w:r w:rsidRPr="00D1643E">
              <w:rPr>
                <w:webHidden/>
              </w:rPr>
              <w:fldChar w:fldCharType="begin"/>
            </w:r>
            <w:r w:rsidRPr="00D1643E">
              <w:rPr>
                <w:webHidden/>
              </w:rPr>
              <w:instrText xml:space="preserve"> PAGEREF _Toc184555647 \h </w:instrText>
            </w:r>
            <w:r w:rsidRPr="00D1643E">
              <w:rPr>
                <w:webHidden/>
              </w:rPr>
            </w:r>
            <w:r w:rsidRPr="00D1643E">
              <w:rPr>
                <w:webHidden/>
              </w:rPr>
              <w:fldChar w:fldCharType="separate"/>
            </w:r>
            <w:r w:rsidRPr="00D1643E">
              <w:rPr>
                <w:webHidden/>
              </w:rPr>
              <w:t>9</w:t>
            </w:r>
            <w:r w:rsidRPr="00D1643E">
              <w:rPr>
                <w:webHidden/>
              </w:rPr>
              <w:fldChar w:fldCharType="end"/>
            </w:r>
          </w:hyperlink>
        </w:p>
        <w:p w14:paraId="1EB172A1" w14:textId="0B73BE44" w:rsidR="006417D2" w:rsidRPr="00D1643E" w:rsidRDefault="006417D2">
          <w:r w:rsidRPr="00D1643E">
            <w:rPr>
              <w:b/>
              <w:bCs/>
            </w:rPr>
            <w:fldChar w:fldCharType="end"/>
          </w:r>
        </w:p>
      </w:sdtContent>
    </w:sdt>
    <w:p w14:paraId="7394B2C5" w14:textId="77777777" w:rsidR="00936723" w:rsidRPr="00D1643E" w:rsidRDefault="00936723" w:rsidP="00936723">
      <w:pPr>
        <w:sectPr w:rsidR="00936723" w:rsidRPr="00D1643E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6AE8C3F2" w14:textId="77777777" w:rsidR="00FF2D5C" w:rsidRPr="00D1643E" w:rsidRDefault="00FF2D5C" w:rsidP="001C6E4E">
      <w:pPr>
        <w:pStyle w:val="1Nadpis"/>
      </w:pPr>
      <w:bookmarkStart w:id="0" w:name="_Toc184555629"/>
      <w:r w:rsidRPr="00D1643E">
        <w:lastRenderedPageBreak/>
        <w:t>Analýza problému</w:t>
      </w:r>
      <w:bookmarkEnd w:id="0"/>
    </w:p>
    <w:p w14:paraId="6E2D4B1A" w14:textId="3586EE82" w:rsidR="00B55C97" w:rsidRPr="00D1643E" w:rsidRDefault="001C6E4E" w:rsidP="00FF2D5C">
      <w:r w:rsidRPr="00D1643E">
        <w:t>Úlohou je optimalizovať rozdelenie rôznych typov žiadostí medzi viacerých zamestnancov s cieľom minimalizovať celkový čas spracovania všetkých žiadostí(najpomalší zamestnanec má čo najmenší čas) a zároveň minimalizovať náklady na mzdy. Každý zamestnanec má rôznu rýchlosť spracovania jednotlivých typov žiadostí, pričom opakované spracovanie rovnakého typu žiadosti umožňuje zvýšiť efektivitu.</w:t>
      </w:r>
    </w:p>
    <w:p w14:paraId="79C274F5" w14:textId="77777777" w:rsidR="001C6E4E" w:rsidRPr="00D1643E" w:rsidRDefault="001C6E4E" w:rsidP="00FF2D5C"/>
    <w:p w14:paraId="44EC6216" w14:textId="09168C31" w:rsidR="00FF2D5C" w:rsidRPr="00D1643E" w:rsidRDefault="00FF2D5C" w:rsidP="00FF2D5C">
      <w:bookmarkStart w:id="1" w:name="_Toc184555630"/>
      <w:r w:rsidRPr="00D1643E">
        <w:rPr>
          <w:rStyle w:val="2NadpisChar"/>
        </w:rPr>
        <w:t>Typ optimalizačného problému:</w:t>
      </w:r>
      <w:bookmarkEnd w:id="1"/>
      <w:r w:rsidR="001C6E4E" w:rsidRPr="00D1643E">
        <w:rPr>
          <w:rStyle w:val="2NadpisChar"/>
        </w:rPr>
        <w:t xml:space="preserve"> </w:t>
      </w:r>
      <w:r w:rsidR="00BB1B1E" w:rsidRPr="00D1643E">
        <w:t xml:space="preserve"> </w:t>
      </w:r>
      <w:r w:rsidR="00C11210" w:rsidRPr="00D1643E">
        <w:t>kombinatorický minimalizačný problém</w:t>
      </w:r>
      <w:r w:rsidR="00EE5537">
        <w:t>-</w:t>
      </w:r>
      <w:r w:rsidR="00EE5537" w:rsidRPr="00EE5537">
        <w:rPr>
          <w:rFonts w:ascii="Noto Sans" w:hAnsi="Noto Sans" w:cs="Noto Sans"/>
        </w:rPr>
        <w:t xml:space="preserve"> </w:t>
      </w:r>
      <w:r w:rsidR="00EE5537" w:rsidRPr="00EE5537">
        <w:t>minimal makespan</w:t>
      </w:r>
      <w:r w:rsidR="00EE5537">
        <w:t xml:space="preserve"> problem</w:t>
      </w:r>
    </w:p>
    <w:p w14:paraId="3B7BAF1F" w14:textId="77777777" w:rsidR="00FF2D5C" w:rsidRPr="00D1643E" w:rsidRDefault="00FF2D5C" w:rsidP="001C6E4E">
      <w:pPr>
        <w:pStyle w:val="2Nadpis"/>
      </w:pPr>
      <w:bookmarkStart w:id="2" w:name="_Toc184555631"/>
      <w:r w:rsidRPr="00D1643E">
        <w:t>Možné riešenia:</w:t>
      </w:r>
      <w:bookmarkEnd w:id="2"/>
    </w:p>
    <w:p w14:paraId="194CEBCE" w14:textId="277EA98A" w:rsidR="001C6E4E" w:rsidRPr="00D1643E" w:rsidRDefault="001C6E4E" w:rsidP="001C6E4E">
      <w:pPr>
        <w:pStyle w:val="3Nadpis"/>
      </w:pPr>
      <w:bookmarkStart w:id="3" w:name="_Toc184555632"/>
      <w:r w:rsidRPr="00D1643E">
        <w:t>Riešenie1</w:t>
      </w:r>
      <w:bookmarkEnd w:id="3"/>
    </w:p>
    <w:p w14:paraId="7A8A9CFF" w14:textId="67695F5D" w:rsidR="00D0391A" w:rsidRPr="00D1643E" w:rsidRDefault="00D0391A" w:rsidP="001C6E4E">
      <w:pPr>
        <w:ind w:firstLine="708"/>
      </w:pPr>
      <w:bookmarkStart w:id="4" w:name="R1a"/>
      <w:r w:rsidRPr="00D1643E">
        <w:t>R1</w:t>
      </w:r>
      <w:r w:rsidR="000D0761" w:rsidRPr="00D1643E">
        <w:t>a</w:t>
      </w:r>
      <w:bookmarkEnd w:id="4"/>
      <w:r w:rsidRPr="00D1643E">
        <w:t>.</w:t>
      </w:r>
      <w:r w:rsidR="001C6E4E" w:rsidRPr="00D1643E">
        <w:t xml:space="preserve"> - </w:t>
      </w:r>
      <w:r w:rsidRPr="00D1643E">
        <w:t>Dá sa použiť veľmi upravený TSP problém a to tak</w:t>
      </w:r>
      <w:r w:rsidR="008063A6" w:rsidRPr="00D1643E">
        <w:t>,</w:t>
      </w:r>
      <w:r w:rsidRPr="00D1643E">
        <w:t xml:space="preserve"> že dokumenty budú ako keby mestá a úradníci budú náš traveling sales</w:t>
      </w:r>
      <w:r w:rsidR="008063A6" w:rsidRPr="00D1643E">
        <w:t>man</w:t>
      </w:r>
      <w:r w:rsidRPr="00D1643E">
        <w:t xml:space="preserve"> person</w:t>
      </w:r>
      <w:r w:rsidR="008063A6" w:rsidRPr="00D1643E">
        <w:t>-</w:t>
      </w:r>
      <w:r w:rsidRPr="00D1643E">
        <w:t xml:space="preserve"> každému úradníkovi dáme štartovací bod , dokument ktorý vie urobiť </w:t>
      </w:r>
      <w:r w:rsidR="009A5C14" w:rsidRPr="00D1643E">
        <w:t>najrýchlejšie</w:t>
      </w:r>
      <w:r w:rsidRPr="00D1643E">
        <w:t xml:space="preserve"> zo všetkých dokumentov a vzdialenosť medzi mestami bude iná pre každého úradníka a to jeho rýchlosť pri robení </w:t>
      </w:r>
      <w:r w:rsidR="008063A6" w:rsidRPr="00D1643E">
        <w:t>daného</w:t>
      </w:r>
      <w:r w:rsidRPr="00D1643E">
        <w:t xml:space="preserve"> dokumentu. Jasne budeme </w:t>
      </w:r>
      <w:r w:rsidR="009A5C14" w:rsidRPr="00D1643E">
        <w:t>sledovať či už je dokument navštívený úradníkom potom ten dokument už nebude prístupný pre žiadneho úradníka.</w:t>
      </w:r>
    </w:p>
    <w:p w14:paraId="1BF1A972" w14:textId="505A10D5" w:rsidR="009A5C14" w:rsidRPr="00D1643E" w:rsidRDefault="009A5C14" w:rsidP="00D0391A">
      <w:r w:rsidRPr="00D1643E">
        <w:tab/>
        <w:t>R</w:t>
      </w:r>
      <w:r w:rsidR="009E504D" w:rsidRPr="00D1643E">
        <w:t>1b</w:t>
      </w:r>
      <w:r w:rsidRPr="00D1643E">
        <w:t xml:space="preserve">. </w:t>
      </w:r>
      <w:r w:rsidR="001C6E4E" w:rsidRPr="00D1643E">
        <w:t xml:space="preserve">- </w:t>
      </w:r>
      <w:r w:rsidR="00F8409F" w:rsidRPr="00D1643E">
        <w:t>Môžeme medzi vybratých úradníkov rozdeliť dokumenty náhodne a malými zmenami ako napr. zmenením úradníka pre jednotlivý dokument sa dost</w:t>
      </w:r>
      <w:r w:rsidR="008063A6" w:rsidRPr="00D1643E">
        <w:t>a</w:t>
      </w:r>
      <w:r w:rsidR="00F8409F" w:rsidRPr="00D1643E">
        <w:t>ť k optimálnemu riešeniu</w:t>
      </w:r>
      <w:r w:rsidR="0010347D" w:rsidRPr="00D1643E">
        <w:t xml:space="preserve"> – Iter</w:t>
      </w:r>
      <w:r w:rsidR="008063A6" w:rsidRPr="00D1643E">
        <w:t>a</w:t>
      </w:r>
      <w:r w:rsidR="0010347D" w:rsidRPr="00D1643E">
        <w:t>čné vylepšovanie</w:t>
      </w:r>
      <w:r w:rsidR="00F8409F" w:rsidRPr="00D1643E">
        <w:t>.</w:t>
      </w:r>
    </w:p>
    <w:p w14:paraId="55C4CCEB" w14:textId="77879786" w:rsidR="000D0761" w:rsidRPr="00D1643E" w:rsidRDefault="009A5C14" w:rsidP="00CC7737">
      <w:r w:rsidRPr="00D1643E">
        <w:tab/>
      </w:r>
      <w:r w:rsidR="009E504D" w:rsidRPr="00D1643E">
        <w:t>R1</w:t>
      </w:r>
      <w:r w:rsidRPr="00D1643E">
        <w:t xml:space="preserve">(bonus). </w:t>
      </w:r>
      <w:r w:rsidR="001C6E4E" w:rsidRPr="00D1643E">
        <w:t xml:space="preserve">- </w:t>
      </w:r>
      <w:r w:rsidRPr="00D1643E">
        <w:t xml:space="preserve">Pri oboch týchto riešeniach ešte môžeme skontrolovať či nejaký </w:t>
      </w:r>
      <w:r w:rsidR="000D0761" w:rsidRPr="00D1643E">
        <w:t>úradník</w:t>
      </w:r>
      <w:r w:rsidRPr="00D1643E">
        <w:t xml:space="preserve"> neprechádza tesne nad hodinu a mohli by sme ten dokument dať niekomu inému, kto </w:t>
      </w:r>
      <w:r w:rsidR="000D0761" w:rsidRPr="00D1643E">
        <w:t>napr.</w:t>
      </w:r>
      <w:r w:rsidRPr="00D1643E">
        <w:t xml:space="preserve"> svoju hodinu práve začal, túto kontrolu môžeme robiť či už po rozdelení dokumentov alebo počas rozde</w:t>
      </w:r>
      <w:r w:rsidR="008063A6" w:rsidRPr="00D1643E">
        <w:t>ľ</w:t>
      </w:r>
      <w:r w:rsidRPr="00D1643E">
        <w:t>ovania.</w:t>
      </w:r>
    </w:p>
    <w:p w14:paraId="3329F679" w14:textId="77777777" w:rsidR="001C6E4E" w:rsidRPr="00D1643E" w:rsidRDefault="001C6E4E" w:rsidP="001C6E4E">
      <w:pPr>
        <w:pStyle w:val="3Nadpis"/>
      </w:pPr>
      <w:bookmarkStart w:id="5" w:name="_Toc184555633"/>
      <w:r w:rsidRPr="00D1643E">
        <w:t>Riešenie2</w:t>
      </w:r>
      <w:bookmarkEnd w:id="5"/>
      <w:r w:rsidRPr="00D1643E">
        <w:t xml:space="preserve"> </w:t>
      </w:r>
    </w:p>
    <w:p w14:paraId="6EA0C9B2" w14:textId="68DAF65B" w:rsidR="00CC7737" w:rsidRPr="00D1643E" w:rsidRDefault="00CC7737" w:rsidP="00CC7737">
      <w:r w:rsidRPr="00D1643E">
        <w:t>.Mohli by sme to riešiť zmiešaným celočíselným programovaním kde by sme si definovali minimalizačn</w:t>
      </w:r>
      <w:r w:rsidR="00C507F2" w:rsidRPr="00D1643E">
        <w:t>ú</w:t>
      </w:r>
      <w:r w:rsidRPr="00D1643E">
        <w:t xml:space="preserve"> funkci</w:t>
      </w:r>
      <w:r w:rsidR="00C507F2" w:rsidRPr="00D1643E">
        <w:t>u</w:t>
      </w:r>
      <w:r w:rsidRPr="00D1643E">
        <w:t xml:space="preserve"> a</w:t>
      </w:r>
      <w:r w:rsidR="00C507F2" w:rsidRPr="00D1643E">
        <w:t> tá by nám definovala</w:t>
      </w:r>
      <w:r w:rsidRPr="00D1643E">
        <w:t xml:space="preserve"> optimálny výsledok</w:t>
      </w:r>
      <w:r w:rsidR="008063A6" w:rsidRPr="00D1643E">
        <w:t>,</w:t>
      </w:r>
      <w:r w:rsidRPr="00D1643E">
        <w:t xml:space="preserve"> ale to by bolo dosť neefektívne</w:t>
      </w:r>
      <w:r w:rsidR="00C507F2" w:rsidRPr="00D1643E">
        <w:t xml:space="preserve"> časovo náročné</w:t>
      </w:r>
      <w:r w:rsidRPr="00D1643E">
        <w:t>.</w:t>
      </w:r>
    </w:p>
    <w:p w14:paraId="32FA4E91" w14:textId="0B586388" w:rsidR="00A0775D" w:rsidRPr="00D1643E" w:rsidRDefault="00A0775D" w:rsidP="00CC7737">
      <w:r w:rsidRPr="00D1643E">
        <w:t>x</w:t>
      </w:r>
      <w:r w:rsidRPr="00D1643E">
        <w:rPr>
          <w:vertAlign w:val="subscript"/>
        </w:rPr>
        <w:t xml:space="preserve">ij </w:t>
      </w:r>
      <w:r w:rsidRPr="00D1643E">
        <w:t>= 1 ak účtovník i roby dokument j inak 0</w:t>
      </w:r>
    </w:p>
    <w:p w14:paraId="612ACCD8" w14:textId="0C0BC67F" w:rsidR="00A0775D" w:rsidRPr="00D1643E" w:rsidRDefault="00A0775D" w:rsidP="00A0775D">
      <w:r w:rsidRPr="00D1643E">
        <w:t>t</w:t>
      </w:r>
      <w:r w:rsidRPr="00D1643E">
        <w:rPr>
          <w:vertAlign w:val="subscript"/>
        </w:rPr>
        <w:t xml:space="preserve">ij </w:t>
      </w:r>
      <w:r w:rsidRPr="00D1643E">
        <w:t>= rýchlosť zamestnanca i na dokumente j</w:t>
      </w:r>
    </w:p>
    <w:p w14:paraId="6EE5E39D" w14:textId="54976088" w:rsidR="00A0775D" w:rsidRPr="00D1643E" w:rsidRDefault="00A0775D" w:rsidP="00A0775D">
      <w:r w:rsidRPr="00D1643E">
        <w:lastRenderedPageBreak/>
        <w:t>t</w:t>
      </w:r>
      <w:r w:rsidR="007047D7" w:rsidRPr="00D1643E">
        <w:rPr>
          <w:vertAlign w:val="superscript"/>
        </w:rPr>
        <w:t>k</w:t>
      </w:r>
      <w:r w:rsidRPr="00D1643E">
        <w:rPr>
          <w:vertAlign w:val="subscript"/>
        </w:rPr>
        <w:t>ij</w:t>
      </w:r>
      <w:r w:rsidR="007047D7" w:rsidRPr="00D1643E">
        <w:rPr>
          <w:vertAlign w:val="subscript"/>
        </w:rPr>
        <w:t xml:space="preserve"> </w:t>
      </w:r>
      <w:r w:rsidR="007047D7" w:rsidRPr="00D1643E">
        <w:t>= skrátený čas o 5%</w:t>
      </w:r>
      <w:r w:rsidR="007047D7" w:rsidRPr="00D1643E">
        <w:rPr>
          <w:vertAlign w:val="subscript"/>
        </w:rPr>
        <w:t xml:space="preserve"> </w:t>
      </w:r>
      <w:r w:rsidR="007047D7" w:rsidRPr="00D1643E">
        <w:t>pri opakovanom spracovaní</w:t>
      </w:r>
    </w:p>
    <w:p w14:paraId="4B53993E" w14:textId="77777777" w:rsidR="00A0775D" w:rsidRPr="00D1643E" w:rsidRDefault="00A0775D" w:rsidP="00CC7737"/>
    <w:p w14:paraId="29669C5D" w14:textId="07990400" w:rsidR="00CC7737" w:rsidRPr="00D1643E" w:rsidRDefault="00A0775D" w:rsidP="00CC7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Minimalizacia: 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*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round up(t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/60)* 30 </m:t>
                  </m:r>
                </m:e>
              </m:d>
            </m:e>
          </m:nary>
        </m:oMath>
      </m:oMathPara>
    </w:p>
    <w:p w14:paraId="226E4E10" w14:textId="090007D0" w:rsidR="00A0775D" w:rsidRPr="00D1643E" w:rsidRDefault="00C507F2" w:rsidP="00A0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Constrains: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 pre každy j</m:t>
                      </m:r>
                    </m:e>
                  </m:d>
                </m:e>
              </m:nary>
            </m:e>
          </m:d>
        </m:oMath>
      </m:oMathPara>
    </w:p>
    <w:p w14:paraId="0157DAB7" w14:textId="130FA962" w:rsidR="00A0775D" w:rsidRPr="00D1643E" w:rsidRDefault="00000000" w:rsidP="00CC7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 xml:space="preserve">                       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k=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*(1-(k*0,5))</m:t>
          </m:r>
        </m:oMath>
      </m:oMathPara>
    </w:p>
    <w:p w14:paraId="41D39EB4" w14:textId="3010CE12" w:rsidR="00A0775D" w:rsidRPr="00D1643E" w:rsidRDefault="00A0775D" w:rsidP="00CC7737">
      <w:pPr>
        <w:rPr>
          <w:rFonts w:eastAsiaTheme="minorEastAsia"/>
        </w:rPr>
      </w:pPr>
      <w:r w:rsidRPr="00D1643E">
        <w:rPr>
          <w:rFonts w:eastAsiaTheme="minorEastAsia"/>
        </w:rPr>
        <w:tab/>
      </w:r>
      <w:r w:rsidRPr="00D1643E">
        <w:rPr>
          <w:rFonts w:eastAsiaTheme="minorEastAsia"/>
        </w:rPr>
        <w:tab/>
      </w:r>
    </w:p>
    <w:p w14:paraId="6089686F" w14:textId="7EC0F496" w:rsidR="00CC7737" w:rsidRPr="00D1643E" w:rsidRDefault="00CC7737" w:rsidP="00CC7737">
      <w:pPr>
        <w:rPr>
          <w:rFonts w:eastAsiaTheme="minorEastAsia"/>
        </w:rPr>
      </w:pPr>
      <w:r w:rsidRPr="00D1643E">
        <w:rPr>
          <w:rFonts w:eastAsiaTheme="minorEastAsia"/>
        </w:rPr>
        <w:t xml:space="preserve">Jasne ešte obe </w:t>
      </w:r>
      <w:r w:rsidR="00C507F2" w:rsidRPr="00D1643E">
        <w:rPr>
          <w:rFonts w:eastAsiaTheme="minorEastAsia"/>
        </w:rPr>
        <w:t xml:space="preserve">časti </w:t>
      </w:r>
      <w:r w:rsidR="0010347D" w:rsidRPr="00D1643E">
        <w:rPr>
          <w:rFonts w:eastAsiaTheme="minorEastAsia"/>
        </w:rPr>
        <w:t>ohodnocovanej</w:t>
      </w:r>
      <w:r w:rsidR="00C507F2" w:rsidRPr="00D1643E">
        <w:rPr>
          <w:rFonts w:eastAsiaTheme="minorEastAsia"/>
        </w:rPr>
        <w:t xml:space="preserve"> funkcie </w:t>
      </w:r>
      <w:r w:rsidR="0010347D" w:rsidRPr="00D1643E">
        <w:rPr>
          <w:rFonts w:eastAsiaTheme="minorEastAsia"/>
        </w:rPr>
        <w:t>vynásobí</w:t>
      </w:r>
      <w:r w:rsidR="00C507F2" w:rsidRPr="00D1643E">
        <w:rPr>
          <w:rFonts w:eastAsiaTheme="minorEastAsia"/>
        </w:rPr>
        <w:t xml:space="preserve"> potrebnou váhou ktorú si určíme</w:t>
      </w:r>
      <w:r w:rsidRPr="00D1643E">
        <w:rPr>
          <w:rFonts w:eastAsiaTheme="minorEastAsia"/>
        </w:rPr>
        <w:t>.</w:t>
      </w:r>
    </w:p>
    <w:p w14:paraId="40C1F648" w14:textId="77777777" w:rsidR="00C507F2" w:rsidRPr="00D1643E" w:rsidRDefault="00C507F2" w:rsidP="00CC7737">
      <w:pPr>
        <w:rPr>
          <w:rFonts w:eastAsiaTheme="minorEastAsia"/>
        </w:rPr>
      </w:pPr>
    </w:p>
    <w:p w14:paraId="3F9E77A7" w14:textId="77777777" w:rsidR="001C6E4E" w:rsidRPr="00D1643E" w:rsidRDefault="001C6E4E" w:rsidP="001C6E4E">
      <w:pPr>
        <w:pStyle w:val="3Nadpis"/>
      </w:pPr>
      <w:bookmarkStart w:id="6" w:name="_Toc184555634"/>
      <w:r w:rsidRPr="00D1643E">
        <w:t>Riešenie 3</w:t>
      </w:r>
      <w:bookmarkEnd w:id="6"/>
    </w:p>
    <w:p w14:paraId="65C6003D" w14:textId="6F02204F" w:rsidR="00903943" w:rsidRPr="00D1643E" w:rsidRDefault="00C507F2" w:rsidP="00FF2D5C">
      <w:r w:rsidRPr="00D1643E">
        <w:t>Simulované žíhanie – kde by sme mohli každému dokumentu priradili náhodného úradníka a ako zmenu  vymeníme nejakému dokumentu úradníka a zase vypočítame našu ohodnocovaniu funkciu a pomocou toho sa rozhodneme sa či zmeníme výsledok.(úprimne nie som si istý ako sa to popasuje s tým že platíme za každú hodinu ale to zistime až v programe :)</w:t>
      </w:r>
    </w:p>
    <w:p w14:paraId="30A808C5" w14:textId="77777777" w:rsidR="00FE17A8" w:rsidRPr="00D1643E" w:rsidRDefault="00FE17A8" w:rsidP="00FF2D5C"/>
    <w:p w14:paraId="7CE458C9" w14:textId="75910E52" w:rsidR="00FE17A8" w:rsidRPr="00D1643E" w:rsidRDefault="00FE17A8" w:rsidP="00FF2D5C">
      <w:r w:rsidRPr="00D1643E">
        <w:t>R</w:t>
      </w:r>
      <w:r w:rsidR="002E4683" w:rsidRPr="00D1643E">
        <w:rPr>
          <w:b/>
          <w:bCs/>
          <w:vertAlign w:val="subscript"/>
        </w:rPr>
        <w:t>4</w:t>
      </w:r>
      <w:r w:rsidRPr="00D1643E">
        <w:rPr>
          <w:b/>
          <w:bCs/>
          <w:vertAlign w:val="subscript"/>
        </w:rPr>
        <w:t xml:space="preserve"> </w:t>
      </w:r>
      <w:r w:rsidRPr="00D1643E">
        <w:t xml:space="preserve">Generačné algoritmy – kde by sme si vytvorili populáciu z napr.  z 10 rôznych kandidátov vypočítali by sme si výsledok </w:t>
      </w:r>
      <w:r w:rsidR="002E4683" w:rsidRPr="00D1643E">
        <w:t>ohodnocovanou</w:t>
      </w:r>
      <w:r w:rsidRPr="00D1643E">
        <w:t xml:space="preserve"> funkciou vybrali 2</w:t>
      </w:r>
      <w:r w:rsidR="002E4683" w:rsidRPr="00D1643E">
        <w:t xml:space="preserve"> z nich asi jedných z najlepších mohli by sme tam pridať ešte nejakú mutáciu a pridáme ich do populácie.</w:t>
      </w:r>
    </w:p>
    <w:p w14:paraId="25EA54BA" w14:textId="77777777" w:rsidR="00387BE9" w:rsidRPr="00D1643E" w:rsidRDefault="00387BE9" w:rsidP="00FF2D5C"/>
    <w:p w14:paraId="20332E7F" w14:textId="75B8D3D4" w:rsidR="00FF2D5C" w:rsidRPr="00D1643E" w:rsidRDefault="00FF2D5C" w:rsidP="001C6E4E">
      <w:pPr>
        <w:pStyle w:val="2Nadpis"/>
      </w:pPr>
      <w:bookmarkStart w:id="7" w:name="_Toc184555635"/>
      <w:r w:rsidRPr="00D1643E">
        <w:t>Komponenty:</w:t>
      </w:r>
      <w:bookmarkEnd w:id="7"/>
    </w:p>
    <w:p w14:paraId="668B858B" w14:textId="36AC5766" w:rsidR="00FF2D5C" w:rsidRPr="00D1643E" w:rsidRDefault="00FF2D5C" w:rsidP="00FF2D5C">
      <w:r w:rsidRPr="00D1643E">
        <w:t>Úradní</w:t>
      </w:r>
      <w:r w:rsidR="00C43FD2" w:rsidRPr="00D1643E">
        <w:t>ci</w:t>
      </w:r>
    </w:p>
    <w:p w14:paraId="29290ED4" w14:textId="14C8127A" w:rsidR="00C11210" w:rsidRPr="00D1643E" w:rsidRDefault="00387BE9" w:rsidP="00FF2D5C">
      <w:r w:rsidRPr="00D1643E">
        <w:t>Žiadosti</w:t>
      </w:r>
    </w:p>
    <w:p w14:paraId="06E008D0" w14:textId="3090353B" w:rsidR="00387BE9" w:rsidRPr="00D1643E" w:rsidRDefault="00387BE9" w:rsidP="00FF2D5C">
      <w:r w:rsidRPr="00D1643E">
        <w:t>Efektivita pri opakovaných formulároch</w:t>
      </w:r>
    </w:p>
    <w:p w14:paraId="49B985B8" w14:textId="0C7AC4E2" w:rsidR="00387BE9" w:rsidRPr="00D1643E" w:rsidRDefault="00387BE9" w:rsidP="00FF2D5C">
      <w:r w:rsidRPr="00D1643E">
        <w:t>Mzdy za hodinu</w:t>
      </w:r>
    </w:p>
    <w:p w14:paraId="74D97CC3" w14:textId="77777777" w:rsidR="00387BE9" w:rsidRPr="00D1643E" w:rsidRDefault="00387BE9" w:rsidP="00FF2D5C"/>
    <w:p w14:paraId="367EB110" w14:textId="77777777" w:rsidR="00FF2D5C" w:rsidRPr="00D1643E" w:rsidRDefault="00FF2D5C" w:rsidP="001C6E4E">
      <w:pPr>
        <w:pStyle w:val="2Nadpis"/>
      </w:pPr>
      <w:bookmarkStart w:id="8" w:name="_Toc184555636"/>
      <w:r w:rsidRPr="00D1643E">
        <w:lastRenderedPageBreak/>
        <w:t>Skladba kandidáta:</w:t>
      </w:r>
      <w:bookmarkEnd w:id="8"/>
    </w:p>
    <w:p w14:paraId="0A6EA949" w14:textId="77777777" w:rsidR="00387BE9" w:rsidRPr="00D1643E" w:rsidRDefault="00387BE9" w:rsidP="00FF2D5C">
      <w:r w:rsidRPr="00D1643E">
        <w:t xml:space="preserve">Kandidátom je konkrétne priradenie všetkých žiadostí k úradníkom. </w:t>
      </w:r>
    </w:p>
    <w:p w14:paraId="2B0F3057" w14:textId="52290341" w:rsidR="009771C7" w:rsidRPr="00D1643E" w:rsidRDefault="009771C7" w:rsidP="00FF2D5C">
      <w:r w:rsidRPr="00D1643E">
        <w:t>(z toho vieme vyčítať celkovú sumu koľko zaplatíme aj najpomalšieho úradníka)</w:t>
      </w:r>
    </w:p>
    <w:p w14:paraId="01EE52F2" w14:textId="77777777" w:rsidR="00C43FD2" w:rsidRPr="00D1643E" w:rsidRDefault="00C43FD2" w:rsidP="00FF2D5C">
      <w:pPr>
        <w:rPr>
          <w:b/>
          <w:bCs/>
        </w:rPr>
      </w:pPr>
    </w:p>
    <w:p w14:paraId="03DAF478" w14:textId="77777777" w:rsidR="00FF2D5C" w:rsidRPr="00D1643E" w:rsidRDefault="00FF2D5C" w:rsidP="001C6E4E">
      <w:pPr>
        <w:pStyle w:val="2Nadpis"/>
      </w:pPr>
      <w:bookmarkStart w:id="9" w:name="_Toc184555637"/>
      <w:r w:rsidRPr="00D1643E">
        <w:t>Podmienky pri optimalizácii:</w:t>
      </w:r>
      <w:bookmarkEnd w:id="9"/>
    </w:p>
    <w:p w14:paraId="756AB901" w14:textId="77777777" w:rsidR="00BF34FD" w:rsidRPr="00D1643E" w:rsidRDefault="00BF34FD" w:rsidP="00BF34FD">
      <w:pPr>
        <w:pStyle w:val="Odsekzoznamu"/>
        <w:numPr>
          <w:ilvl w:val="0"/>
          <w:numId w:val="29"/>
        </w:numPr>
      </w:pPr>
      <w:r w:rsidRPr="00D1643E">
        <w:t>Každá žiadosť musí byť pridelená práve jednému úradníkovi.</w:t>
      </w:r>
    </w:p>
    <w:p w14:paraId="6321B01D" w14:textId="77777777" w:rsidR="00BF34FD" w:rsidRPr="00D1643E" w:rsidRDefault="00BF34FD" w:rsidP="00BF34FD">
      <w:pPr>
        <w:pStyle w:val="Odsekzoznamu"/>
        <w:numPr>
          <w:ilvl w:val="0"/>
          <w:numId w:val="29"/>
        </w:numPr>
      </w:pPr>
      <w:r w:rsidRPr="00D1643E">
        <w:t>Efektivita opakovaného spracovania rovnakého typu žiadosti musí byť zohľadnená.</w:t>
      </w:r>
    </w:p>
    <w:p w14:paraId="0910D1A3" w14:textId="1E6E3017" w:rsidR="00387BE9" w:rsidRPr="00D1643E" w:rsidRDefault="00BF34FD" w:rsidP="00BF34FD">
      <w:pPr>
        <w:pStyle w:val="Odsekzoznamu"/>
        <w:numPr>
          <w:ilvl w:val="0"/>
          <w:numId w:val="29"/>
        </w:numPr>
      </w:pPr>
      <w:r w:rsidRPr="00D1643E">
        <w:t>Náklady na prácu úradníkov musia byť minimalizované.</w:t>
      </w:r>
    </w:p>
    <w:p w14:paraId="0492C5E7" w14:textId="0090D87D" w:rsidR="00BF34FD" w:rsidRPr="00D1643E" w:rsidRDefault="00BF34FD" w:rsidP="00BF34FD">
      <w:pPr>
        <w:pStyle w:val="Odsekzoznamu"/>
        <w:numPr>
          <w:ilvl w:val="0"/>
          <w:numId w:val="29"/>
        </w:numPr>
      </w:pPr>
      <w:r w:rsidRPr="00D1643E">
        <w:t>Najpomalší úradník musí mať čo najkratší čas</w:t>
      </w:r>
    </w:p>
    <w:p w14:paraId="29134198" w14:textId="608B7D0E" w:rsidR="005D7BB3" w:rsidRPr="00D1643E" w:rsidRDefault="00FF2D5C" w:rsidP="001F2844">
      <w:pPr>
        <w:pStyle w:val="2Nadpis"/>
      </w:pPr>
      <w:bookmarkStart w:id="10" w:name="_Toc184555638"/>
      <w:r w:rsidRPr="00D1643E">
        <w:t>kvalita riešenia</w:t>
      </w:r>
      <w:r w:rsidR="00BF34FD" w:rsidRPr="00D1643E">
        <w:t xml:space="preserve"> závisí od</w:t>
      </w:r>
      <w:bookmarkEnd w:id="10"/>
    </w:p>
    <w:p w14:paraId="0CD83C89" w14:textId="77777777" w:rsidR="001F2844" w:rsidRDefault="001F2844" w:rsidP="001F2844">
      <w:pPr>
        <w:pStyle w:val="Odsekzoznamu"/>
        <w:numPr>
          <w:ilvl w:val="0"/>
          <w:numId w:val="30"/>
        </w:numPr>
      </w:pPr>
      <w:r w:rsidRPr="00D1643E">
        <w:t>Minimálneho celkového času na spracovania všetkých dokumentov.</w:t>
      </w:r>
    </w:p>
    <w:p w14:paraId="5E971B40" w14:textId="77777777" w:rsidR="001F2844" w:rsidRPr="00D1643E" w:rsidRDefault="001F2844" w:rsidP="001F2844">
      <w:pPr>
        <w:pStyle w:val="Odsekzoznamu"/>
        <w:numPr>
          <w:ilvl w:val="0"/>
          <w:numId w:val="30"/>
        </w:numPr>
      </w:pPr>
      <w:r>
        <w:t>Času práce najpomalšieho úradníka</w:t>
      </w:r>
    </w:p>
    <w:p w14:paraId="65FD4B07" w14:textId="77777777" w:rsidR="001F2844" w:rsidRPr="00D1643E" w:rsidRDefault="001F2844" w:rsidP="001F2844">
      <w:pPr>
        <w:pStyle w:val="Odsekzoznamu"/>
        <w:numPr>
          <w:ilvl w:val="0"/>
          <w:numId w:val="30"/>
        </w:numPr>
      </w:pPr>
      <w:r w:rsidRPr="00D1643E">
        <w:t>Minimálnych celkových mzdových nákladov.</w:t>
      </w:r>
    </w:p>
    <w:p w14:paraId="41343125" w14:textId="77777777" w:rsidR="001F2844" w:rsidRPr="00D1643E" w:rsidRDefault="001F2844" w:rsidP="001F2844">
      <w:pPr>
        <w:pStyle w:val="Odsekzoznamu"/>
      </w:pPr>
    </w:p>
    <w:p w14:paraId="0A4E3DF9" w14:textId="77777777" w:rsidR="001F2844" w:rsidRPr="00D1643E" w:rsidRDefault="001F2844" w:rsidP="001F2844">
      <w:r>
        <w:t>Kde pri ohodnocovacej funkii môžeme meniť váhy podľa potreby našej optimalizáciie. My prcujeme s váhami 1x čas najpomalšieho pracovníka + 0,1x celkový čas preto aby sa priradili dokumenty dobrým pracovníkom ale nezhoršil sa največší čas + 10x počet hodín všetkých pracovníkov.</w:t>
      </w:r>
    </w:p>
    <w:p w14:paraId="09B64092" w14:textId="77777777" w:rsidR="00BF34FD" w:rsidRPr="00D1643E" w:rsidRDefault="00BF34FD" w:rsidP="00BF34FD"/>
    <w:p w14:paraId="3D82D841" w14:textId="5786F1FD" w:rsidR="00C43FD2" w:rsidRPr="00D1643E" w:rsidRDefault="00FF2D5C" w:rsidP="001C6E4E">
      <w:pPr>
        <w:pStyle w:val="1Nadpis"/>
      </w:pPr>
      <w:bookmarkStart w:id="11" w:name="_Toc184555639"/>
      <w:r w:rsidRPr="00D1643E">
        <w:lastRenderedPageBreak/>
        <w:t>Návrh modelu problému</w:t>
      </w:r>
      <w:bookmarkEnd w:id="11"/>
    </w:p>
    <w:p w14:paraId="3FED5162" w14:textId="3EC429C8" w:rsidR="008A24BA" w:rsidRPr="00D1643E" w:rsidRDefault="00C507F2" w:rsidP="00FF2D5C">
      <w:r w:rsidRPr="00D1643E">
        <w:t>Popíšem t</w:t>
      </w:r>
      <w:r w:rsidR="00D52A9B" w:rsidRPr="00D1643E">
        <w:t>u</w:t>
      </w:r>
      <w:r w:rsidRPr="00D1643E">
        <w:t xml:space="preserve"> 2 modely</w:t>
      </w:r>
    </w:p>
    <w:p w14:paraId="08D6B005" w14:textId="763CCA3A" w:rsidR="001C519B" w:rsidRPr="00D1643E" w:rsidRDefault="001C519B" w:rsidP="001C519B">
      <w:pPr>
        <w:pStyle w:val="2Nadpis"/>
      </w:pPr>
      <w:bookmarkStart w:id="12" w:name="_Toc184555640"/>
      <w:r w:rsidRPr="00D1643E">
        <w:t>Model 1</w:t>
      </w:r>
      <w:bookmarkEnd w:id="12"/>
    </w:p>
    <w:p w14:paraId="60CF70A0" w14:textId="490AFA2C" w:rsidR="008A24BA" w:rsidRPr="00D1643E" w:rsidRDefault="008A24BA" w:rsidP="00FF2D5C">
      <w:r w:rsidRPr="00D1643E">
        <w:t>Účtovníka by sme reprezentovali objektom typu uct:</w:t>
      </w:r>
    </w:p>
    <w:p w14:paraId="50CAC973" w14:textId="5C6FBAFB" w:rsidR="008A24BA" w:rsidRPr="00D1643E" w:rsidRDefault="008A24BA" w:rsidP="00FF2D5C">
      <w:r w:rsidRPr="00D1643E">
        <w:tab/>
        <w:t>Ktorý by mal parametre</w:t>
      </w:r>
    </w:p>
    <w:p w14:paraId="51570E7F" w14:textId="0D2DFF29" w:rsidR="008A24BA" w:rsidRPr="00D1643E" w:rsidRDefault="008A24BA" w:rsidP="008A24BA">
      <w:pPr>
        <w:pStyle w:val="Odsekzoznamu"/>
        <w:numPr>
          <w:ilvl w:val="0"/>
          <w:numId w:val="27"/>
        </w:numPr>
      </w:pPr>
      <w:r w:rsidRPr="00D1643E">
        <w:t>Dict dokumenty  = {document: čas}</w:t>
      </w:r>
    </w:p>
    <w:p w14:paraId="3DF60BDF" w14:textId="749EC61E" w:rsidR="008A24BA" w:rsidRPr="00D1643E" w:rsidRDefault="008A24BA" w:rsidP="008A24BA">
      <w:pPr>
        <w:pStyle w:val="Odsekzoznamu"/>
        <w:numPr>
          <w:ilvl w:val="0"/>
          <w:numId w:val="27"/>
        </w:numPr>
      </w:pPr>
      <w:r w:rsidRPr="00D1643E">
        <w:t>Int ID = poradie vo vstupe</w:t>
      </w:r>
    </w:p>
    <w:p w14:paraId="376449F2" w14:textId="52A29895" w:rsidR="00917301" w:rsidRPr="00D1643E" w:rsidRDefault="00917301" w:rsidP="008A24BA">
      <w:pPr>
        <w:pStyle w:val="Odsekzoznamu"/>
        <w:numPr>
          <w:ilvl w:val="0"/>
          <w:numId w:val="27"/>
        </w:numPr>
      </w:pPr>
      <w:r w:rsidRPr="00D1643E">
        <w:t>List dokuments = [zatial spravené dokumenty]</w:t>
      </w:r>
    </w:p>
    <w:p w14:paraId="3EE87AF3" w14:textId="3DFB03DF" w:rsidR="008A24BA" w:rsidRPr="00D1643E" w:rsidRDefault="008A24BA" w:rsidP="008A24BA">
      <w:pPr>
        <w:pStyle w:val="Odsekzoznamu"/>
        <w:numPr>
          <w:ilvl w:val="0"/>
          <w:numId w:val="27"/>
        </w:numPr>
      </w:pPr>
      <w:r w:rsidRPr="00D1643E">
        <w:t>Int value = hodnota pre inštanciu</w:t>
      </w:r>
    </w:p>
    <w:p w14:paraId="711E2620" w14:textId="5BEEEBBA" w:rsidR="008A24BA" w:rsidRPr="00D1643E" w:rsidRDefault="008A24BA" w:rsidP="008A24BA">
      <w:r w:rsidRPr="00D1643E">
        <w:t>Dokument by sme reprezentovali objektom typu doc:</w:t>
      </w:r>
    </w:p>
    <w:p w14:paraId="6E98389B" w14:textId="552B01D7" w:rsidR="008A24BA" w:rsidRPr="00D1643E" w:rsidRDefault="008A24BA" w:rsidP="008A24BA">
      <w:r w:rsidRPr="00D1643E">
        <w:tab/>
        <w:t>Ktorý by mal parametre</w:t>
      </w:r>
    </w:p>
    <w:p w14:paraId="5463FA88" w14:textId="456389C9" w:rsidR="008A24BA" w:rsidRPr="00D1643E" w:rsidRDefault="008A24BA" w:rsidP="008A24BA">
      <w:pPr>
        <w:pStyle w:val="Odsekzoznamu"/>
        <w:numPr>
          <w:ilvl w:val="0"/>
          <w:numId w:val="28"/>
        </w:numPr>
      </w:pPr>
      <w:r w:rsidRPr="00D1643E">
        <w:t>úradník inštanciu typu účtovník – alebo null pokiaľ neje nikomu zatiaľ priradený</w:t>
      </w:r>
    </w:p>
    <w:p w14:paraId="467AA9CE" w14:textId="71D11E59" w:rsidR="00A70B31" w:rsidRPr="00D1643E" w:rsidRDefault="00F8409F" w:rsidP="00A70B31">
      <w:r w:rsidRPr="00D1643E">
        <w:t>V prvom rade by sme si ohodnotili každého úradníka ohodnocovanou funkciou</w:t>
      </w:r>
      <w:r w:rsidR="00A70B31" w:rsidRPr="00D1643E">
        <w:t xml:space="preserve"> ktorá zodpovedá tomu ako rýchly sú v daných dokumentoch. A odstránime tých ktorý sú pomalý alebo nespĺňajú isté podmienky.</w:t>
      </w:r>
      <w:r w:rsidRPr="00D1643E">
        <w:t xml:space="preserve"> </w:t>
      </w:r>
    </w:p>
    <w:p w14:paraId="1411CF1A" w14:textId="367300EF" w:rsidR="000D0761" w:rsidRPr="00D1643E" w:rsidRDefault="000D0761" w:rsidP="000D0761">
      <w:pPr>
        <w:spacing w:after="0"/>
      </w:pPr>
      <w:r w:rsidRPr="00D1643E">
        <w:t xml:space="preserve">Týmto si vieme zmenšiť počet </w:t>
      </w:r>
      <w:r w:rsidR="008A24BA" w:rsidRPr="00D1643E">
        <w:t>účtovníkov keďže odstránime tých ktorý nám nijako nemôžu pomôcť s prácou</w:t>
      </w:r>
      <w:r w:rsidRPr="00D1643E">
        <w:t>.</w:t>
      </w:r>
    </w:p>
    <w:p w14:paraId="4C40DF75" w14:textId="77777777" w:rsidR="008A24BA" w:rsidRPr="00D1643E" w:rsidRDefault="008A24BA" w:rsidP="000D0761">
      <w:pPr>
        <w:spacing w:after="0"/>
      </w:pPr>
    </w:p>
    <w:p w14:paraId="35F75A83" w14:textId="637F7DD2" w:rsidR="0010347D" w:rsidRPr="00D1643E" w:rsidRDefault="0010347D" w:rsidP="00B55C97">
      <w:pPr>
        <w:pStyle w:val="Odsekzoznamu"/>
        <w:numPr>
          <w:ilvl w:val="0"/>
          <w:numId w:val="24"/>
        </w:numPr>
        <w:spacing w:after="0"/>
      </w:pPr>
      <w:r w:rsidRPr="00D1643E">
        <w:rPr>
          <w:b/>
          <w:bCs/>
        </w:rPr>
        <w:t>Inicializácia:</w:t>
      </w:r>
    </w:p>
    <w:p w14:paraId="131DCB9B" w14:textId="2802F1BC" w:rsidR="00B55C97" w:rsidRPr="00D1643E" w:rsidRDefault="00B55C97" w:rsidP="00B55C97">
      <w:pPr>
        <w:pStyle w:val="Odsekzoznamu"/>
        <w:numPr>
          <w:ilvl w:val="1"/>
          <w:numId w:val="24"/>
        </w:numPr>
        <w:spacing w:after="0"/>
      </w:pPr>
      <w:r w:rsidRPr="00D1643E">
        <w:t xml:space="preserve">Nastav aktuálne riešenie s na náhodné riešenie pomocou funkcie </w:t>
      </w:r>
      <w:hyperlink w:anchor="R1a" w:history="1">
        <w:r w:rsidRPr="00D1643E">
          <w:rPr>
            <w:rStyle w:val="Hypertextovprepojenie"/>
          </w:rPr>
          <w:t>R1a</w:t>
        </w:r>
      </w:hyperlink>
    </w:p>
    <w:p w14:paraId="6D581E97" w14:textId="69DDDE47" w:rsidR="0010347D" w:rsidRPr="00D1643E" w:rsidRDefault="0010347D" w:rsidP="0010347D">
      <w:pPr>
        <w:pStyle w:val="Odsekzoznamu"/>
        <w:numPr>
          <w:ilvl w:val="0"/>
          <w:numId w:val="22"/>
        </w:numPr>
        <w:spacing w:after="0"/>
      </w:pPr>
      <w:r w:rsidRPr="00D1643E">
        <w:rPr>
          <w:b/>
          <w:bCs/>
        </w:rPr>
        <w:t>Iteratívna časť:</w:t>
      </w:r>
    </w:p>
    <w:p w14:paraId="6371952F" w14:textId="3043613A" w:rsidR="0035187B" w:rsidRPr="00D1643E" w:rsidRDefault="00B55C97" w:rsidP="0035187B">
      <w:pPr>
        <w:numPr>
          <w:ilvl w:val="1"/>
          <w:numId w:val="22"/>
        </w:numPr>
        <w:spacing w:after="0"/>
      </w:pPr>
      <w:r w:rsidRPr="00D1643E">
        <w:rPr>
          <w:b/>
          <w:bCs/>
        </w:rPr>
        <w:t> While</w:t>
      </w:r>
      <w:r w:rsidR="0010347D" w:rsidRPr="00D1643E">
        <w:rPr>
          <w:b/>
          <w:bCs/>
        </w:rPr>
        <w:t>:</w:t>
      </w:r>
    </w:p>
    <w:p w14:paraId="7F4D40E0" w14:textId="46A00F51" w:rsidR="00B55C97" w:rsidRPr="00D1643E" w:rsidRDefault="00B55C97" w:rsidP="00B55C97">
      <w:pPr>
        <w:numPr>
          <w:ilvl w:val="2"/>
          <w:numId w:val="22"/>
        </w:numPr>
        <w:spacing w:after="0"/>
      </w:pPr>
      <w:r w:rsidRPr="00D1643E">
        <w:t>Dokiaľ nie sme v lokálnom optime</w:t>
      </w:r>
      <w:r w:rsidR="006D3D15" w:rsidRPr="00D1643E">
        <w:t xml:space="preserve"> (čo by mohlo trvať v niektorých prípadoch veľmi dlho </w:t>
      </w:r>
      <w:r w:rsidR="00381CB4" w:rsidRPr="00D1643E">
        <w:t>)alebo nie je dosiahnutý určitý počet iterácii(môžeme nastaviť napr.celkový počet formulárov*počet dokumentov*2)</w:t>
      </w:r>
    </w:p>
    <w:p w14:paraId="69080699" w14:textId="243779ED" w:rsidR="0010347D" w:rsidRPr="00D1643E" w:rsidRDefault="0010347D" w:rsidP="00B55C97">
      <w:pPr>
        <w:numPr>
          <w:ilvl w:val="1"/>
          <w:numId w:val="22"/>
        </w:numPr>
        <w:spacing w:after="0"/>
      </w:pPr>
      <w:r w:rsidRPr="00D1643E">
        <w:rPr>
          <w:b/>
          <w:bCs/>
        </w:rPr>
        <w:t>Výber lepšieho suseda:</w:t>
      </w:r>
      <w:r w:rsidRPr="00D1643E">
        <w:t xml:space="preserve"> </w:t>
      </w:r>
    </w:p>
    <w:p w14:paraId="73F21470" w14:textId="26E38486" w:rsidR="0010347D" w:rsidRPr="00D1643E" w:rsidRDefault="00B55C97" w:rsidP="00B55C97">
      <w:pPr>
        <w:numPr>
          <w:ilvl w:val="2"/>
          <w:numId w:val="22"/>
        </w:numPr>
        <w:spacing w:after="0"/>
      </w:pPr>
      <w:r w:rsidRPr="00D1643E">
        <w:t>Vymeníme 2 úradníkov</w:t>
      </w:r>
      <w:r w:rsidR="0010347D" w:rsidRPr="00D1643E">
        <w:t>.</w:t>
      </w:r>
    </w:p>
    <w:p w14:paraId="27732246" w14:textId="78F63285" w:rsidR="0035187B" w:rsidRPr="00D1643E" w:rsidRDefault="0035187B" w:rsidP="00B55C97">
      <w:pPr>
        <w:numPr>
          <w:ilvl w:val="2"/>
          <w:numId w:val="22"/>
        </w:numPr>
        <w:spacing w:after="0"/>
      </w:pPr>
      <w:r w:rsidRPr="00D1643E">
        <w:t>Predtým než robíme ohodnocovaniu funkciu u každého úradníka zoskupíme dokumenty aby sme využili efektivitu práce pri robení viac rovnakých dokumentov.</w:t>
      </w:r>
    </w:p>
    <w:p w14:paraId="5FD30BE1" w14:textId="602F8799" w:rsidR="00A70B31" w:rsidRPr="00D1643E" w:rsidRDefault="0035187B" w:rsidP="008A24BA">
      <w:pPr>
        <w:numPr>
          <w:ilvl w:val="2"/>
          <w:numId w:val="22"/>
        </w:numPr>
        <w:spacing w:after="0"/>
      </w:pPr>
      <w:r w:rsidRPr="00D1643E">
        <w:t>Pokiaľ ohodnocovania funkcia je nižšia tak ho vyberieme inak nie.</w:t>
      </w:r>
    </w:p>
    <w:p w14:paraId="4FA34883" w14:textId="0A8EDF75" w:rsidR="00B55C97" w:rsidRPr="00D1643E" w:rsidRDefault="00B55C97" w:rsidP="001C519B">
      <w:pPr>
        <w:pStyle w:val="2Nadpis"/>
      </w:pPr>
      <w:bookmarkStart w:id="13" w:name="_Toc184555641"/>
      <w:r w:rsidRPr="00D1643E">
        <w:lastRenderedPageBreak/>
        <w:t>Model2</w:t>
      </w:r>
      <w:bookmarkEnd w:id="13"/>
    </w:p>
    <w:p w14:paraId="0C939037" w14:textId="1F58EF40" w:rsidR="00B55C97" w:rsidRPr="00D1643E" w:rsidRDefault="00B55C97" w:rsidP="00B55C97">
      <w:pPr>
        <w:spacing w:after="0"/>
      </w:pPr>
      <w:r w:rsidRPr="00D1643E">
        <w:t xml:space="preserve">Druhý model </w:t>
      </w:r>
      <w:r w:rsidR="007E7CE4" w:rsidRPr="00D1643E">
        <w:t>je vyriešenie pomocou simulovaného žíhania.</w:t>
      </w:r>
    </w:p>
    <w:p w14:paraId="21817398" w14:textId="74416E2F" w:rsidR="00663477" w:rsidRPr="00D1643E" w:rsidRDefault="002E7F87" w:rsidP="00B55C97">
      <w:pPr>
        <w:spacing w:after="0"/>
      </w:pPr>
      <w:r w:rsidRPr="00D1643E">
        <w:t>Každý kandidát bude predstavovať iné možné rozdelenie úloh medzi zamestnancov.</w:t>
      </w:r>
    </w:p>
    <w:p w14:paraId="1EA9B17F" w14:textId="6A6F3231" w:rsidR="004110ED" w:rsidRPr="00D1643E" w:rsidRDefault="00691DE3" w:rsidP="00B55C97">
      <w:pPr>
        <w:spacing w:after="0"/>
        <w:rPr>
          <w:b/>
          <w:bCs/>
        </w:rPr>
      </w:pPr>
      <w:r w:rsidRPr="00D1643E">
        <w:rPr>
          <w:b/>
          <w:bCs/>
        </w:rPr>
        <w:t>V programe budeme mať na vyriešenie tieto Triedy:</w:t>
      </w:r>
    </w:p>
    <w:p w14:paraId="2A07A742" w14:textId="0A9C999A" w:rsidR="00567EDD" w:rsidRPr="00D1643E" w:rsidRDefault="00691DE3" w:rsidP="00B55C97">
      <w:pPr>
        <w:spacing w:after="0"/>
      </w:pPr>
      <w:r w:rsidRPr="00D1643E">
        <w:rPr>
          <w:u w:val="single"/>
        </w:rPr>
        <w:t>Zamestnanec</w:t>
      </w:r>
      <w:r w:rsidR="00A70B31" w:rsidRPr="00D1643E">
        <w:t xml:space="preserve"> </w:t>
      </w:r>
      <w:r w:rsidRPr="00D1643E">
        <w:t>-</w:t>
      </w:r>
      <w:r w:rsidR="00A70B31" w:rsidRPr="00D1643E">
        <w:t xml:space="preserve"> </w:t>
      </w:r>
      <w:r w:rsidR="00567EDD" w:rsidRPr="00D1643E">
        <w:t xml:space="preserve">bude obsahovať id zamestnanca </w:t>
      </w:r>
      <w:r w:rsidR="00D85F47" w:rsidRPr="00D1643E">
        <w:t>(parameter pri vytváraní objektu)</w:t>
      </w:r>
      <w:r w:rsidR="00567EDD" w:rsidRPr="00D1643E">
        <w:t>a dictionary formulárov kde klúč bude názov formulára a hodnota bude rýchlosť s akou náš zamestnanec sa vie s daným formulárom vysporiadať</w:t>
      </w:r>
    </w:p>
    <w:p w14:paraId="603EC504" w14:textId="4410DA61" w:rsidR="00D85F47" w:rsidRPr="00D1643E" w:rsidRDefault="00D85F47" w:rsidP="00B55C97">
      <w:pPr>
        <w:spacing w:after="0"/>
      </w:pPr>
      <w:r w:rsidRPr="00D1643E">
        <w:t xml:space="preserve">pričom obsahuje metódy na výpočet celkového času spracovania formulárov </w:t>
      </w:r>
      <w:r w:rsidR="00607DF9" w:rsidRPr="00D1643E">
        <w:t>,</w:t>
      </w:r>
      <w:r w:rsidRPr="00D1643E">
        <w:t>generovanie zoznamu formulárov na spracovanie a manipuláciu s počtom formulárov (`plus_doc`, `minus_doc`).</w:t>
      </w:r>
    </w:p>
    <w:p w14:paraId="37FF70C2" w14:textId="2C25C33C" w:rsidR="00D85F47" w:rsidRPr="00D1643E" w:rsidRDefault="00D85F47" w:rsidP="00B55C97">
      <w:pPr>
        <w:spacing w:after="0"/>
      </w:pPr>
      <w:r w:rsidRPr="00D1643E">
        <w:rPr>
          <w:u w:val="single"/>
        </w:rPr>
        <w:t>Job</w:t>
      </w:r>
      <w:r w:rsidRPr="00D1643E">
        <w:t>- má vlastnosti názov a</w:t>
      </w:r>
      <w:r w:rsidR="00281CF9" w:rsidRPr="00D1643E">
        <w:t> pravedpodobnosť vybratia formulára zamestancom</w:t>
      </w:r>
    </w:p>
    <w:p w14:paraId="33AA8DC8" w14:textId="1A5CF950" w:rsidR="00281CF9" w:rsidRPr="00D1643E" w:rsidRDefault="00281CF9" w:rsidP="00B55C97">
      <w:pPr>
        <w:spacing w:after="0"/>
      </w:pPr>
      <w:r w:rsidRPr="00D1643E">
        <w:t>Solution-má paramater list zamestnancov,v danej triede vymieňame prácu zamestnancov a evalujeme list</w:t>
      </w:r>
      <w:r w:rsidR="00607DF9" w:rsidRPr="00D1643E">
        <w:t xml:space="preserve"> </w:t>
      </w:r>
      <w:r w:rsidRPr="00D1643E">
        <w:t>zamestnancov</w:t>
      </w:r>
    </w:p>
    <w:p w14:paraId="1F0383FB" w14:textId="77777777" w:rsidR="001F2844" w:rsidRDefault="001F2844" w:rsidP="001F2844">
      <w:pPr>
        <w:spacing w:after="0"/>
      </w:pPr>
      <w:r w:rsidRPr="00D1643E">
        <w:rPr>
          <w:u w:val="single"/>
        </w:rPr>
        <w:t>Asigment2 –</w:t>
      </w:r>
      <w:r>
        <w:t xml:space="preserve"> </w:t>
      </w:r>
      <w:r w:rsidRPr="00D1643E">
        <w:t>v nej budeme simulovať ich prácu,pracovať s objektmi Zamestnanec,Job a Solution zabezpečovať načítavanie zo vstupu csv,simulovať a vyhodnocovať možné riešenia až ký</w:t>
      </w:r>
      <w:r>
        <w:t>m neklessne tepolota pod nami určenú hranicu a to bude naše riešenie</w:t>
      </w:r>
    </w:p>
    <w:p w14:paraId="411BF78B" w14:textId="77777777" w:rsidR="001F2844" w:rsidRDefault="001F2844" w:rsidP="00B55C97">
      <w:pPr>
        <w:spacing w:after="0"/>
      </w:pPr>
    </w:p>
    <w:p w14:paraId="7652693F" w14:textId="77777777" w:rsidR="001F2844" w:rsidRPr="00D750AE" w:rsidRDefault="001F2844" w:rsidP="001F2844">
      <w:pPr>
        <w:spacing w:after="0"/>
      </w:pPr>
      <w:r>
        <w:rPr>
          <w:b/>
          <w:bCs/>
        </w:rPr>
        <w:t>Inicializácia</w:t>
      </w:r>
      <w:r>
        <w:rPr>
          <w:b/>
          <w:bCs/>
        </w:rPr>
        <w:br/>
      </w:r>
      <w:r>
        <w:t>Naše prvotné riešenie dostaneme tak ze rozdelíme zamestnancom dokumenty tak ze každý dokument dostane pravdepodobnost ku ktorému zamestnancovy ho priradíme a podľa nej sa už priradí.</w:t>
      </w:r>
    </w:p>
    <w:p w14:paraId="05570473" w14:textId="77777777" w:rsidR="001F2844" w:rsidRPr="00D1643E" w:rsidRDefault="001F2844" w:rsidP="00B55C97">
      <w:pPr>
        <w:spacing w:after="0"/>
      </w:pPr>
    </w:p>
    <w:p w14:paraId="57A6A5FD" w14:textId="77777777" w:rsidR="00567EDD" w:rsidRPr="00D1643E" w:rsidRDefault="00567EDD" w:rsidP="008B3221">
      <w:pPr>
        <w:spacing w:after="0"/>
      </w:pPr>
    </w:p>
    <w:p w14:paraId="7C79A14B" w14:textId="0B0E0D59" w:rsidR="00567EDD" w:rsidRPr="00D1643E" w:rsidRDefault="00567EDD" w:rsidP="008B3221">
      <w:pPr>
        <w:spacing w:after="0"/>
        <w:rPr>
          <w:b/>
          <w:bCs/>
        </w:rPr>
      </w:pPr>
      <w:r w:rsidRPr="00D1643E">
        <w:rPr>
          <w:b/>
          <w:bCs/>
        </w:rPr>
        <w:t>Vyhodnocovacia funkcia:</w:t>
      </w:r>
    </w:p>
    <w:p w14:paraId="6DB43820" w14:textId="33073E05" w:rsidR="001F2844" w:rsidRPr="00D750AE" w:rsidRDefault="001F2844" w:rsidP="001F2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eastAsiaTheme="minorEastAsia"/>
          <w:i/>
          <w:iCs/>
        </w:rPr>
      </w:pPr>
      <w:bookmarkStart w:id="14" w:name="_Hlk182163423"/>
      <w:r w:rsidRPr="00D1643E">
        <w:t>f(x</w:t>
      </w:r>
      <w:r w:rsidRPr="00D1643E">
        <w:rPr>
          <w:vertAlign w:val="subscript"/>
        </w:rPr>
        <w:t>current</w:t>
      </w:r>
      <w:r w:rsidRPr="00D1643E">
        <w:t>​) = λ</w:t>
      </w:r>
      <w:r w:rsidRPr="00D1643E">
        <w:rPr>
          <w:rFonts w:ascii="Cambria Math" w:hAnsi="Cambria Math" w:cs="Cambria Math"/>
        </w:rPr>
        <w:t xml:space="preserve">⋅ (čas všetkých zamestnancov)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*mzda všetkých zamesnancov</m:t>
        </m:r>
      </m:oMath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i/>
          <w:iCs/>
        </w:rPr>
        <w:t xml:space="preserve">+ </w:t>
      </w:r>
      <w:r w:rsidRPr="00D1643E">
        <w:t>λ</w:t>
      </w:r>
      <w:r>
        <w:rPr>
          <w:rFonts w:ascii="Cambria Math" w:eastAsiaTheme="minorEastAsia" w:hAnsi="Cambria Math" w:cs="Cambria Math"/>
          <w:i/>
          <w:iCs/>
        </w:rPr>
        <w:t>* čas najpomalsieho zametnanca</w:t>
      </w:r>
    </w:p>
    <w:p w14:paraId="08D61AEB" w14:textId="77777777" w:rsidR="00B55449" w:rsidRPr="00D1643E" w:rsidRDefault="00B55449" w:rsidP="00B55449">
      <w:pPr>
        <w:spacing w:after="0"/>
      </w:pPr>
      <w:r w:rsidRPr="00D1643E">
        <w:t xml:space="preserve">kde: </w:t>
      </w:r>
    </w:p>
    <w:p w14:paraId="18D34C11" w14:textId="4D9D43DF" w:rsidR="00B55449" w:rsidRPr="00D1643E" w:rsidRDefault="00B55449" w:rsidP="00B55449">
      <w:pPr>
        <w:spacing w:after="0"/>
      </w:pPr>
      <w:r w:rsidRPr="00D1643E">
        <w:rPr>
          <w:u w:val="single"/>
        </w:rPr>
        <w:t>λ</w:t>
      </w:r>
      <w:r w:rsidRPr="00D1643E">
        <w:t xml:space="preserve"> -  váha pre danú časť</w:t>
      </w:r>
    </w:p>
    <w:p w14:paraId="7D19DF78" w14:textId="5FF977E5" w:rsidR="00B55449" w:rsidRPr="00D1643E" w:rsidRDefault="00B55449" w:rsidP="00B55449">
      <w:pPr>
        <w:spacing w:after="0"/>
      </w:pPr>
      <w:r w:rsidRPr="00D1643E">
        <w:rPr>
          <w:u w:val="single"/>
        </w:rPr>
        <w:t>mzda všetkých zamestnacov</w:t>
      </w:r>
      <w:r w:rsidRPr="00D1643E">
        <w:t xml:space="preserve"> - súčet mzdy každého zamestnanca</w:t>
      </w:r>
    </w:p>
    <w:p w14:paraId="649F00BE" w14:textId="4C2C7400" w:rsidR="00B55449" w:rsidRPr="00D1643E" w:rsidRDefault="00B55449" w:rsidP="00B55449">
      <w:pPr>
        <w:spacing w:after="0"/>
      </w:pPr>
      <w:r w:rsidRPr="00D1643E">
        <w:rPr>
          <w:u w:val="single"/>
        </w:rPr>
        <w:t>výpočet mzdy jedného zamestnanca</w:t>
      </w:r>
      <w:r w:rsidRPr="00D1643E">
        <w:t xml:space="preserve"> - jeho celkový čas (zaokrúhlený na celé hodiny )* mzda za hodinu(v našom prípade 30 eur)</w:t>
      </w:r>
    </w:p>
    <w:p w14:paraId="42EC667E" w14:textId="049312FE" w:rsidR="00B55449" w:rsidRPr="00D1643E" w:rsidRDefault="00B55449" w:rsidP="00B55449">
      <w:pPr>
        <w:spacing w:after="0"/>
        <w:ind w:left="708" w:hanging="708"/>
      </w:pPr>
      <w:r w:rsidRPr="00D1643E">
        <w:rPr>
          <w:u w:val="single"/>
        </w:rPr>
        <w:t>čas všetkých zamestnancov</w:t>
      </w:r>
      <w:r w:rsidRPr="00D1643E">
        <w:t xml:space="preserve"> - súčet času každého zamestnanca</w:t>
      </w:r>
    </w:p>
    <w:p w14:paraId="0224D814" w14:textId="21CDB3B7" w:rsidR="00B55449" w:rsidRPr="00D1643E" w:rsidRDefault="00B55449" w:rsidP="00B55449">
      <w:pPr>
        <w:spacing w:after="0"/>
        <w:ind w:left="708" w:hanging="708"/>
      </w:pPr>
      <w:r w:rsidRPr="00D1643E">
        <w:rPr>
          <w:u w:val="single"/>
        </w:rPr>
        <w:t>čas jedného zamestnanca</w:t>
      </w:r>
      <w:r w:rsidRPr="00D1643E">
        <w:t xml:space="preserve"> - podľa toho koľko mu trval jeden formulár (kde je zarátané aj</w:t>
      </w:r>
    </w:p>
    <w:p w14:paraId="5A8224BF" w14:textId="3593B60C" w:rsidR="00B55449" w:rsidRPr="00D1643E" w:rsidRDefault="00B55449" w:rsidP="00B55449">
      <w:pPr>
        <w:spacing w:after="0"/>
        <w:ind w:left="708" w:hanging="708"/>
      </w:pPr>
      <w:r w:rsidRPr="00D1643E">
        <w:lastRenderedPageBreak/>
        <w:t>poprípade skrátenie času v prípade viacerých formulárov)*počet kusov daného formulára,kt. spracoval</w:t>
      </w:r>
    </w:p>
    <w:p w14:paraId="49E85991" w14:textId="23527A37" w:rsidR="00807B16" w:rsidRPr="00D1643E" w:rsidRDefault="00807B16" w:rsidP="00807B16">
      <w:pPr>
        <w:spacing w:after="0"/>
      </w:pPr>
      <w:r w:rsidRPr="00D1643E">
        <w:rPr>
          <w:b/>
          <w:bCs/>
        </w:rPr>
        <w:t>Generovanie nového stavu</w:t>
      </w:r>
      <w:r w:rsidRPr="00D1643E">
        <w:t>:</w:t>
      </w:r>
      <w:r w:rsidR="00E66690" w:rsidRPr="00D1643E">
        <w:t xml:space="preserve"> </w:t>
      </w:r>
    </w:p>
    <w:p w14:paraId="71C0E5B1" w14:textId="21ADB3DC" w:rsidR="00807B16" w:rsidRPr="00D1643E" w:rsidRDefault="00807B16" w:rsidP="00807B16">
      <w:pPr>
        <w:numPr>
          <w:ilvl w:val="0"/>
          <w:numId w:val="35"/>
        </w:numPr>
        <w:spacing w:after="0"/>
      </w:pPr>
      <w:r w:rsidRPr="00D1643E">
        <w:t>Vytvoríme nový stav x</w:t>
      </w:r>
      <w:r w:rsidRPr="00D1643E">
        <w:rPr>
          <w:vertAlign w:val="subscript"/>
        </w:rPr>
        <w:t xml:space="preserve">new​ </w:t>
      </w:r>
      <w:r w:rsidRPr="00D1643E">
        <w:t>miernou zmenou aktuálneho priradenia. Môže to byť napríklad výmena pridelenia niektorej žiadosti medzi dvoma zamestnancami.</w:t>
      </w:r>
    </w:p>
    <w:p w14:paraId="4331D707" w14:textId="69CA5EAF" w:rsidR="00807B16" w:rsidRPr="00D1643E" w:rsidRDefault="00807B16" w:rsidP="00807B16">
      <w:pPr>
        <w:spacing w:after="0"/>
      </w:pPr>
      <w:r w:rsidRPr="00D1643E">
        <w:t>Následne vypočítame f(x</w:t>
      </w:r>
      <w:r w:rsidRPr="00D1643E">
        <w:rPr>
          <w:vertAlign w:val="subscript"/>
        </w:rPr>
        <w:t xml:space="preserve">new​) </w:t>
      </w:r>
      <w:r w:rsidRPr="00D1643E">
        <w:t>pomocou toho istého vzorca ako f(x</w:t>
      </w:r>
      <w:r w:rsidRPr="00D1643E">
        <w:rPr>
          <w:vertAlign w:val="subscript"/>
        </w:rPr>
        <w:t>current</w:t>
      </w:r>
      <w:r w:rsidRPr="00D1643E">
        <w:t>​)</w:t>
      </w:r>
    </w:p>
    <w:p w14:paraId="1C5E21EE" w14:textId="1689B2C5" w:rsidR="00807B16" w:rsidRPr="00D1643E" w:rsidRDefault="00807B16" w:rsidP="00807B16">
      <w:pPr>
        <w:spacing w:after="0"/>
      </w:pPr>
      <w:r w:rsidRPr="00D1643E">
        <w:t>a následne aplikujeme kontrolu spĺňania podmienok:</w:t>
      </w:r>
    </w:p>
    <w:p w14:paraId="07A4837C" w14:textId="77777777" w:rsidR="00D52A9B" w:rsidRPr="00D1643E" w:rsidRDefault="00D52A9B" w:rsidP="00807B16">
      <w:pPr>
        <w:spacing w:after="0"/>
        <w:rPr>
          <w:b/>
          <w:bCs/>
        </w:rPr>
      </w:pPr>
    </w:p>
    <w:p w14:paraId="6DFDE3DB" w14:textId="0683C18A" w:rsidR="00807B16" w:rsidRPr="00D1643E" w:rsidRDefault="00807B16" w:rsidP="00807B16">
      <w:pPr>
        <w:spacing w:after="0"/>
        <w:rPr>
          <w:b/>
          <w:bCs/>
        </w:rPr>
      </w:pPr>
      <w:r w:rsidRPr="00D1643E">
        <w:rPr>
          <w:b/>
          <w:bCs/>
        </w:rPr>
        <w:t>Kontrola spĺňania podmienok:</w:t>
      </w:r>
    </w:p>
    <w:p w14:paraId="401B2B8A" w14:textId="77777777" w:rsidR="00807B16" w:rsidRPr="00D1643E" w:rsidRDefault="00807B16" w:rsidP="00807B16">
      <w:pPr>
        <w:spacing w:after="0"/>
      </w:pPr>
      <w:r w:rsidRPr="00D1643E">
        <w:t>Spočíva v porovnaní výsledkov predchádzajúcej a aktuálnej vyhodnocovacej funkcie</w:t>
      </w:r>
    </w:p>
    <w:p w14:paraId="0041F1D5" w14:textId="77777777" w:rsidR="00D52A9B" w:rsidRPr="00D1643E" w:rsidRDefault="00807B16" w:rsidP="00807B16">
      <w:pPr>
        <w:spacing w:after="0"/>
      </w:pPr>
      <w:r w:rsidRPr="00D1643E">
        <w:t xml:space="preserve">Ak </w:t>
      </w:r>
      <w:r w:rsidRPr="00D1643E">
        <w:rPr>
          <w:rFonts w:ascii="Cambria Math" w:hAnsi="Cambria Math" w:cs="Cambria Math"/>
        </w:rPr>
        <w:t>𝑓</w:t>
      </w:r>
      <w:r w:rsidRPr="00D1643E">
        <w:t>(</w:t>
      </w:r>
      <w:r w:rsidRPr="00D1643E">
        <w:rPr>
          <w:rFonts w:ascii="Cambria Math" w:hAnsi="Cambria Math" w:cs="Cambria Math"/>
        </w:rPr>
        <w:t>𝑥</w:t>
      </w:r>
      <w:r w:rsidRPr="00D1643E">
        <w:rPr>
          <w:vertAlign w:val="subscript"/>
        </w:rPr>
        <w:t>new</w:t>
      </w:r>
      <w:r w:rsidRPr="00D1643E">
        <w:t>)&lt;</w:t>
      </w:r>
      <w:r w:rsidRPr="00D1643E">
        <w:rPr>
          <w:rFonts w:ascii="Cambria Math" w:hAnsi="Cambria Math" w:cs="Cambria Math"/>
        </w:rPr>
        <w:t>𝑓</w:t>
      </w:r>
      <w:r w:rsidRPr="00D1643E">
        <w:t>(</w:t>
      </w:r>
      <w:r w:rsidRPr="00D1643E">
        <w:rPr>
          <w:rFonts w:ascii="Cambria Math" w:hAnsi="Cambria Math" w:cs="Cambria Math"/>
        </w:rPr>
        <w:t>𝑥</w:t>
      </w:r>
      <w:r w:rsidRPr="00D1643E">
        <w:rPr>
          <w:vertAlign w:val="subscript"/>
        </w:rPr>
        <w:t>current</w:t>
      </w:r>
      <w:r w:rsidRPr="00D1643E">
        <w:t>), nový stav automaticky prijímame, pretože zlepšuje hodnotu cieľovej funkcie následne aktualizujeme Node a uložíme aktuálny výsledok</w:t>
      </w:r>
      <w:r w:rsidR="00FE17A8" w:rsidRPr="00D1643E">
        <w:t>.</w:t>
      </w:r>
    </w:p>
    <w:p w14:paraId="6D622505" w14:textId="701F9ADA" w:rsidR="00807B16" w:rsidRPr="00D1643E" w:rsidRDefault="00FE17A8" w:rsidP="00807B16">
      <w:pPr>
        <w:spacing w:after="0"/>
      </w:pPr>
      <w:r w:rsidRPr="00D1643E">
        <w:t xml:space="preserve"> Ak </w:t>
      </w:r>
      <w:r w:rsidRPr="00D1643E">
        <w:rPr>
          <w:rFonts w:ascii="Cambria Math" w:hAnsi="Cambria Math" w:cs="Cambria Math"/>
        </w:rPr>
        <w:t>𝑓</w:t>
      </w:r>
      <w:r w:rsidRPr="00D1643E">
        <w:t>(</w:t>
      </w:r>
      <w:r w:rsidRPr="00D1643E">
        <w:rPr>
          <w:rFonts w:ascii="Cambria Math" w:hAnsi="Cambria Math" w:cs="Cambria Math"/>
        </w:rPr>
        <w:t>𝑥</w:t>
      </w:r>
      <w:r w:rsidRPr="00D1643E">
        <w:rPr>
          <w:vertAlign w:val="subscript"/>
        </w:rPr>
        <w:t>new</w:t>
      </w:r>
      <w:r w:rsidRPr="00D1643E">
        <w:t>)&gt;</w:t>
      </w:r>
      <w:r w:rsidRPr="00D1643E">
        <w:rPr>
          <w:rFonts w:ascii="Cambria Math" w:hAnsi="Cambria Math" w:cs="Cambria Math"/>
        </w:rPr>
        <w:t>𝑓</w:t>
      </w:r>
      <w:r w:rsidRPr="00D1643E">
        <w:t>(</w:t>
      </w:r>
      <w:r w:rsidRPr="00D1643E">
        <w:rPr>
          <w:rFonts w:ascii="Cambria Math" w:hAnsi="Cambria Math" w:cs="Cambria Math"/>
        </w:rPr>
        <w:t>𝑥</w:t>
      </w:r>
      <w:r w:rsidRPr="00D1643E">
        <w:rPr>
          <w:vertAlign w:val="subscript"/>
        </w:rPr>
        <w:t>current</w:t>
      </w:r>
      <w:r w:rsidRPr="00D1643E">
        <w:t>) tak už podľa momentálnej teploty a náhodnosti sa nový stav prí</w:t>
      </w:r>
      <w:r w:rsidR="00B025AC" w:rsidRPr="00D1643E">
        <w:t>j</w:t>
      </w:r>
      <w:r w:rsidRPr="00D1643E">
        <w:t>me alebo nie</w:t>
      </w:r>
      <w:r w:rsidR="00B55449" w:rsidRPr="00D1643E">
        <w:t>.</w:t>
      </w:r>
    </w:p>
    <w:bookmarkEnd w:id="14"/>
    <w:p w14:paraId="4AB07178" w14:textId="77777777" w:rsidR="00807B16" w:rsidRPr="00D1643E" w:rsidRDefault="00807B16" w:rsidP="00807B16">
      <w:pPr>
        <w:spacing w:after="0"/>
      </w:pPr>
    </w:p>
    <w:p w14:paraId="11CEEE6B" w14:textId="77777777" w:rsidR="00567EDD" w:rsidRPr="00D1643E" w:rsidRDefault="00567EDD" w:rsidP="008B3221">
      <w:pPr>
        <w:spacing w:after="0"/>
      </w:pPr>
    </w:p>
    <w:p w14:paraId="70FF9E2D" w14:textId="77777777" w:rsidR="002E7F87" w:rsidRPr="00D1643E" w:rsidRDefault="002E7F87" w:rsidP="00663477">
      <w:pPr>
        <w:spacing w:after="0"/>
      </w:pPr>
    </w:p>
    <w:p w14:paraId="55958108" w14:textId="77777777" w:rsidR="00663477" w:rsidRPr="00D1643E" w:rsidRDefault="00663477" w:rsidP="00663477">
      <w:pPr>
        <w:spacing w:after="0"/>
      </w:pPr>
    </w:p>
    <w:p w14:paraId="5F3B9712" w14:textId="77777777" w:rsidR="000C0A16" w:rsidRPr="00D1643E" w:rsidRDefault="000C0A16" w:rsidP="00663477">
      <w:pPr>
        <w:spacing w:after="0"/>
      </w:pPr>
    </w:p>
    <w:p w14:paraId="2C7A3E27" w14:textId="77777777" w:rsidR="000C0A16" w:rsidRPr="00D1643E" w:rsidRDefault="000C0A16" w:rsidP="00663477">
      <w:pPr>
        <w:spacing w:after="0"/>
      </w:pPr>
    </w:p>
    <w:p w14:paraId="2263D4AA" w14:textId="77777777" w:rsidR="000C0A16" w:rsidRPr="00D1643E" w:rsidRDefault="000C0A16" w:rsidP="00663477">
      <w:pPr>
        <w:spacing w:after="0"/>
      </w:pPr>
    </w:p>
    <w:p w14:paraId="033F9432" w14:textId="77777777" w:rsidR="000C0A16" w:rsidRPr="00D1643E" w:rsidRDefault="000C0A16" w:rsidP="00663477">
      <w:pPr>
        <w:spacing w:after="0"/>
      </w:pPr>
    </w:p>
    <w:p w14:paraId="5A9CDE7E" w14:textId="77777777" w:rsidR="000C0A16" w:rsidRPr="00D1643E" w:rsidRDefault="000C0A16" w:rsidP="00663477">
      <w:pPr>
        <w:spacing w:after="0"/>
      </w:pPr>
    </w:p>
    <w:p w14:paraId="434F6C44" w14:textId="77777777" w:rsidR="000C0A16" w:rsidRPr="00D1643E" w:rsidRDefault="000C0A16" w:rsidP="00663477">
      <w:pPr>
        <w:spacing w:after="0"/>
      </w:pPr>
    </w:p>
    <w:p w14:paraId="6EEBAA77" w14:textId="77777777" w:rsidR="000C0A16" w:rsidRPr="00D1643E" w:rsidRDefault="000C0A16" w:rsidP="00663477">
      <w:pPr>
        <w:spacing w:after="0"/>
      </w:pPr>
    </w:p>
    <w:p w14:paraId="7214B385" w14:textId="77777777" w:rsidR="000C0A16" w:rsidRPr="00D1643E" w:rsidRDefault="000C0A16" w:rsidP="00663477">
      <w:pPr>
        <w:spacing w:after="0"/>
      </w:pPr>
    </w:p>
    <w:p w14:paraId="3F5FF1D2" w14:textId="77777777" w:rsidR="000C0A16" w:rsidRPr="00D1643E" w:rsidRDefault="000C0A16" w:rsidP="00663477">
      <w:pPr>
        <w:spacing w:after="0"/>
      </w:pPr>
    </w:p>
    <w:p w14:paraId="75CC58D2" w14:textId="77777777" w:rsidR="000C0A16" w:rsidRPr="00D1643E" w:rsidRDefault="000C0A16" w:rsidP="00663477">
      <w:pPr>
        <w:spacing w:after="0"/>
      </w:pPr>
    </w:p>
    <w:p w14:paraId="1397E4F2" w14:textId="77777777" w:rsidR="000C0A16" w:rsidRPr="00D1643E" w:rsidRDefault="000C0A16" w:rsidP="00663477">
      <w:pPr>
        <w:spacing w:after="0"/>
      </w:pPr>
    </w:p>
    <w:p w14:paraId="610EB98B" w14:textId="77777777" w:rsidR="000C0A16" w:rsidRPr="00D1643E" w:rsidRDefault="000C0A16" w:rsidP="00663477">
      <w:pPr>
        <w:spacing w:after="0"/>
      </w:pPr>
    </w:p>
    <w:p w14:paraId="12A6F0E3" w14:textId="77777777" w:rsidR="000C0A16" w:rsidRPr="00D1643E" w:rsidRDefault="000C0A16" w:rsidP="00663477">
      <w:pPr>
        <w:spacing w:after="0"/>
      </w:pPr>
    </w:p>
    <w:p w14:paraId="61AC56A8" w14:textId="77777777" w:rsidR="000C0A16" w:rsidRPr="00D1643E" w:rsidRDefault="000C0A16" w:rsidP="00663477">
      <w:pPr>
        <w:spacing w:after="0"/>
      </w:pPr>
    </w:p>
    <w:p w14:paraId="35423312" w14:textId="77777777" w:rsidR="000C0A16" w:rsidRPr="00D1643E" w:rsidRDefault="000C0A16" w:rsidP="00663477">
      <w:pPr>
        <w:spacing w:after="0"/>
      </w:pPr>
    </w:p>
    <w:p w14:paraId="6688466E" w14:textId="77777777" w:rsidR="000C0A16" w:rsidRPr="00D1643E" w:rsidRDefault="000C0A16" w:rsidP="00663477">
      <w:pPr>
        <w:spacing w:after="0"/>
      </w:pPr>
    </w:p>
    <w:p w14:paraId="59DC440C" w14:textId="4508B3B7" w:rsidR="000C0A16" w:rsidRPr="00D1643E" w:rsidRDefault="000C0A16" w:rsidP="000C0A16">
      <w:pPr>
        <w:pStyle w:val="1Nadpis"/>
      </w:pPr>
      <w:bookmarkStart w:id="15" w:name="_Toc184555642"/>
      <w:r w:rsidRPr="00D1643E">
        <w:lastRenderedPageBreak/>
        <w:t>Programová implementácia</w:t>
      </w:r>
      <w:bookmarkEnd w:id="15"/>
    </w:p>
    <w:p w14:paraId="1CA1C03A" w14:textId="570A4BB2" w:rsidR="000C0A16" w:rsidRPr="00D1643E" w:rsidRDefault="000C0A16" w:rsidP="000C0A16">
      <w:pPr>
        <w:pStyle w:val="2Nadpis"/>
      </w:pPr>
      <w:bookmarkStart w:id="16" w:name="_Toc184555643"/>
      <w:r w:rsidRPr="00D1643E">
        <w:t>Nastavenie prostredia</w:t>
      </w:r>
      <w:bookmarkEnd w:id="16"/>
    </w:p>
    <w:p w14:paraId="3E3DBBBB" w14:textId="0DF8C028" w:rsidR="000C0A16" w:rsidRPr="00D1643E" w:rsidRDefault="000C0A16" w:rsidP="000C0A16">
      <w:r w:rsidRPr="00D1643E">
        <w:t>v našom riešení máme implementované tieto knižnice :</w:t>
      </w:r>
    </w:p>
    <w:p w14:paraId="144FD40A" w14:textId="3264CFD8" w:rsidR="000C0A16" w:rsidRDefault="000C0A16" w:rsidP="000C0A16">
      <w:r w:rsidRPr="00D1643E">
        <w:t>json,csv,math,random,copy</w:t>
      </w:r>
      <w:r w:rsidR="00F672B7">
        <w:br/>
      </w:r>
      <w:r w:rsidR="00F672B7" w:rsidRPr="00F672B7">
        <w:t>Tento kód bol robený na verzii python 3.11.9 a s touto verziou odporúčame pracova</w:t>
      </w:r>
      <w:r w:rsidR="00206D82">
        <w:t>ť</w:t>
      </w:r>
    </w:p>
    <w:p w14:paraId="6854ACE1" w14:textId="238F0A22" w:rsidR="00F672B7" w:rsidRDefault="00F672B7" w:rsidP="000C0A16">
      <w:r>
        <w:t xml:space="preserve">Pokyny pre spustenie programu aj celý program nájdete na: </w:t>
      </w:r>
      <w:hyperlink r:id="rId8" w:history="1">
        <w:r w:rsidRPr="00B04380">
          <w:rPr>
            <w:rStyle w:val="Hypertextovprepojenie"/>
          </w:rPr>
          <w:t>https://github.com/tobotobitobo/HOP-As2?tab=readme-ov-file</w:t>
        </w:r>
      </w:hyperlink>
    </w:p>
    <w:p w14:paraId="1F3808A3" w14:textId="77777777" w:rsidR="00F672B7" w:rsidRPr="00F672B7" w:rsidRDefault="00F672B7" w:rsidP="00F672B7">
      <w:r w:rsidRPr="00F672B7">
        <w:t>pre spustenie programu použite command:</w:t>
      </w:r>
    </w:p>
    <w:p w14:paraId="66371ED1" w14:textId="405BF9E8" w:rsidR="00E2368D" w:rsidRPr="00D1643E" w:rsidRDefault="00F672B7" w:rsidP="000C0A16">
      <w:r w:rsidRPr="00F672B7">
        <w:t>python .\Asigment2.py</w:t>
      </w:r>
    </w:p>
    <w:p w14:paraId="118C45E8" w14:textId="51328708" w:rsidR="00E2368D" w:rsidRPr="00D1643E" w:rsidRDefault="00E2368D" w:rsidP="00E2368D">
      <w:pPr>
        <w:pStyle w:val="2Nadpis"/>
      </w:pPr>
      <w:bookmarkStart w:id="17" w:name="_Toc184555644"/>
      <w:r w:rsidRPr="00D1643E">
        <w:t>Popis programovej implementácie:</w:t>
      </w:r>
      <w:bookmarkEnd w:id="17"/>
    </w:p>
    <w:p w14:paraId="7E06032D" w14:textId="3A5ABCD7" w:rsidR="00087060" w:rsidRPr="00D1643E" w:rsidRDefault="00087060" w:rsidP="00087060">
      <w:pPr>
        <w:pStyle w:val="3Nadpis"/>
      </w:pPr>
      <w:bookmarkStart w:id="18" w:name="_Toc184555645"/>
      <w:r w:rsidRPr="00D1643E">
        <w:t>Vstup</w:t>
      </w:r>
      <w:bookmarkEnd w:id="18"/>
    </w:p>
    <w:p w14:paraId="4B4638DD" w14:textId="5D0815B6" w:rsidR="00E2368D" w:rsidRPr="00D1643E" w:rsidRDefault="00E2368D" w:rsidP="00E2368D">
      <w:pPr>
        <w:rPr>
          <w:b/>
          <w:bCs/>
        </w:rPr>
      </w:pPr>
      <w:r w:rsidRPr="00D1643E">
        <w:rPr>
          <w:b/>
          <w:bCs/>
        </w:rPr>
        <w:t>Na vstupe máme :</w:t>
      </w:r>
      <w:r w:rsidR="00525957" w:rsidRPr="00D1643E">
        <w:rPr>
          <w:b/>
          <w:bCs/>
        </w:rPr>
        <w:t xml:space="preserve"> 2 json súbory</w:t>
      </w:r>
    </w:p>
    <w:p w14:paraId="5C5FD899" w14:textId="0EA4AE0E" w:rsidR="00087060" w:rsidRPr="00D1643E" w:rsidRDefault="00087060" w:rsidP="00E2368D">
      <w:pPr>
        <w:rPr>
          <w:b/>
          <w:bCs/>
        </w:rPr>
      </w:pPr>
      <w:r w:rsidRPr="00D1643E">
        <w:rPr>
          <w:b/>
          <w:bCs/>
        </w:rPr>
        <w:t>1.obsahuje zamestnacov a jeho rýchlosti pre daný formulár</w:t>
      </w:r>
      <w:r w:rsidR="00A27953" w:rsidRPr="00D1643E">
        <w:rPr>
          <w:b/>
          <w:bCs/>
        </w:rPr>
        <w:t xml:space="preserve"> napr.takto vyzeral ukážkový vstup</w:t>
      </w:r>
    </w:p>
    <w:p w14:paraId="75CACB51" w14:textId="4B1BFD1B" w:rsidR="00A27953" w:rsidRPr="00D1643E" w:rsidRDefault="004A021C" w:rsidP="00E2368D">
      <w:pPr>
        <w:rPr>
          <w:b/>
          <w:bCs/>
        </w:rPr>
      </w:pPr>
      <w:r w:rsidRPr="00D1643E">
        <w:rPr>
          <w:b/>
          <w:bCs/>
        </w:rPr>
        <w:drawing>
          <wp:inline distT="0" distB="0" distL="0" distR="0" wp14:anchorId="0BC9D64B" wp14:editId="6E8A94E1">
            <wp:extent cx="2419350" cy="4445000"/>
            <wp:effectExtent l="0" t="0" r="0" b="0"/>
            <wp:docPr id="1432800641" name="Obrázok 3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0641" name="Obrázok 3" descr="Obrázok, na ktorom je text, snímka obrazovky, písmo, číslo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74B" w14:textId="564B8222" w:rsidR="00E2368D" w:rsidRPr="00D1643E" w:rsidRDefault="00087060" w:rsidP="00E2368D">
      <w:pPr>
        <w:rPr>
          <w:b/>
          <w:bCs/>
        </w:rPr>
      </w:pPr>
      <w:r w:rsidRPr="00D1643E">
        <w:rPr>
          <w:b/>
          <w:bCs/>
        </w:rPr>
        <w:lastRenderedPageBreak/>
        <w:t>2.</w:t>
      </w:r>
      <w:r w:rsidR="00A27953" w:rsidRPr="00D1643E">
        <w:rPr>
          <w:b/>
          <w:bCs/>
        </w:rPr>
        <w:t>obsahuje názvy formulárov a ich celkový počet napr.takto vyzeral ukážkový vstup</w:t>
      </w:r>
    </w:p>
    <w:p w14:paraId="1957DF02" w14:textId="4BBB1AEB" w:rsidR="00A27953" w:rsidRPr="00D1643E" w:rsidRDefault="004A021C" w:rsidP="00E2368D">
      <w:pPr>
        <w:rPr>
          <w:b/>
          <w:bCs/>
        </w:rPr>
      </w:pPr>
      <w:r w:rsidRPr="00D1643E">
        <w:rPr>
          <w:b/>
          <w:bCs/>
        </w:rPr>
        <w:drawing>
          <wp:inline distT="0" distB="0" distL="0" distR="0" wp14:anchorId="6404829C" wp14:editId="7547B76E">
            <wp:extent cx="2025650" cy="1136650"/>
            <wp:effectExtent l="0" t="0" r="0" b="6350"/>
            <wp:docPr id="307030318" name="Obrázok 2" descr="Obrázok, na ktorom je text, písmo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30318" name="Obrázok 2" descr="Obrázok, na ktorom je text, písmo, snímka obrazovky, dizajn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549" w14:textId="77777777" w:rsidR="00A27953" w:rsidRPr="00D1643E" w:rsidRDefault="00A27953" w:rsidP="00E2368D">
      <w:pPr>
        <w:rPr>
          <w:b/>
          <w:bCs/>
        </w:rPr>
      </w:pPr>
    </w:p>
    <w:p w14:paraId="37E468D8" w14:textId="77777777" w:rsidR="00E2368D" w:rsidRPr="00D1643E" w:rsidRDefault="00E2368D" w:rsidP="00E2368D"/>
    <w:p w14:paraId="4CB15FD6" w14:textId="0B9993A0" w:rsidR="00E2368D" w:rsidRPr="00D1643E" w:rsidRDefault="00E2368D" w:rsidP="00087060">
      <w:pPr>
        <w:pStyle w:val="3Nadpis"/>
      </w:pPr>
      <w:bookmarkStart w:id="19" w:name="_Toc184555646"/>
      <w:r w:rsidRPr="00D1643E">
        <w:t>Výstup programu:</w:t>
      </w:r>
      <w:bookmarkEnd w:id="19"/>
    </w:p>
    <w:p w14:paraId="1B5DA6FF" w14:textId="6DCF5B41" w:rsidR="00525957" w:rsidRDefault="00CD60E7" w:rsidP="00E2368D">
      <w:r>
        <w:t>Obsah csv:pričom prvé je id úradníka a potom zoznam formulárov ,ktoré vybavoval</w:t>
      </w:r>
    </w:p>
    <w:p w14:paraId="7BCF30EC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 w:rsidRPr="00CD60E7">
        <w:rPr>
          <w:sz w:val="18"/>
          <w:szCs w:val="18"/>
        </w:rPr>
        <w:t>0,OPT-451,OPT-451,OPT-451,OPT-451,OPT-451,OPT-451,OPT-451,OPT-451,OPT-451,OPT-451,OPT-451,OPT-451</w:t>
      </w:r>
      <w:r w:rsidRPr="00CD60E7">
        <w:rPr>
          <w:sz w:val="18"/>
          <w:szCs w:val="18"/>
        </w:rPr>
        <w:br/>
        <w:t>1,IRV-843,IRV-843,IRV-843,IRV-843,IRV-843,IRV-843,IRV-843,IRV-843,IRV-843,IRV-843,IRV-843,IRV-843,IRV-843,IRV-843,IRV-843,IRV-843,IRV-843,IRV-843,IRV-843,IRV-843,IRV-843,IRV-843,IRV-843,IRV-843,IRV-843,IRV-843,IRV-843,IRV-843,IRV-843,IRV-843</w:t>
      </w:r>
      <w:r w:rsidRPr="00CD60E7">
        <w:rPr>
          <w:sz w:val="18"/>
          <w:szCs w:val="18"/>
        </w:rPr>
        <w:br/>
        <w:t>4,IRV-843,IRV-843,IRV-843,IRV-843,IRV-843,IRV-843,IRV-843,IRV-843,IRV-843,IRV-843,IRV-843,IRV-843</w:t>
      </w:r>
      <w:r w:rsidRPr="00CD60E7">
        <w:rPr>
          <w:sz w:val="18"/>
          <w:szCs w:val="18"/>
        </w:rPr>
        <w:br/>
        <w:t>5,CLI-989,CLI-989,CLI-989,CLI-989,CLI-989,CLI-989,CLI-989,CLI-989,CLI-989,CLI-989,CLI-989,CLI-989,CLI-989,CLI-989,IRV-843</w:t>
      </w:r>
      <w:r w:rsidRPr="00CD60E7">
        <w:rPr>
          <w:sz w:val="18"/>
          <w:szCs w:val="18"/>
        </w:rPr>
        <w:br/>
        <w:t>6,OPT-451,OPT-451,OPT-451,OPT-451,OPT-451,OPT-451,OPT-451,OPT-451,OPT-451,OPT-451,OPT-451,OPT-451</w:t>
      </w:r>
      <w:r w:rsidRPr="00CD60E7">
        <w:rPr>
          <w:sz w:val="18"/>
          <w:szCs w:val="18"/>
        </w:rPr>
        <w:br/>
        <w:t>7,OPT-451,OPT-451,IRV-843,IRV-843,IRV-843,IRV-843,IRV-843,IRV-843,IRV-843,IRV-843,IRV-843,IRV-843,IRV-843,IRV-843,IRV-843,IRV-843,IRV-843,IRV-843,IRV-843,IRV-843,IRV-843,IRV-843,IRV-843,IRV-843,IRV-843,IRV-843</w:t>
      </w:r>
      <w:r w:rsidRPr="00CD60E7">
        <w:rPr>
          <w:sz w:val="18"/>
          <w:szCs w:val="18"/>
        </w:rPr>
        <w:br/>
        <w:t>11,CLI-989,CLI-989,CLI-989,CLI-989,CLI-989,CLI-989,CLI-989,CLI-989,CLI-989,CLI-989,CLI-989,CLI-989,CLI-989,CLI-989,CLI-989,CLI-989,CLI-989,CLI-989,CLI-989,CLI-989,CLI-989,CLI-989,CLI-989,CLI-989,CLI-989,CLI-989,CLI-989,CLI-989,CLI-989,CLI-989</w:t>
      </w:r>
      <w:r w:rsidRPr="00CD60E7">
        <w:rPr>
          <w:sz w:val="18"/>
          <w:szCs w:val="18"/>
        </w:rPr>
        <w:br/>
        <w:t>13,CLI-989,CLI-989,CLI-989,CLI-989,CLI-989,CLI-989,CLI-989,CLI-989,CLI-989,CLI-989,CLI-989,CLI-989,CLI-989,CLI-989,CLI-989</w:t>
      </w:r>
      <w:r w:rsidRPr="00CD60E7">
        <w:rPr>
          <w:sz w:val="18"/>
          <w:szCs w:val="18"/>
        </w:rPr>
        <w:br/>
        <w:t>18,OPT-451,OPT-451,OPT-451,OPT-451,OPT-451,OPT-451,OPT-451,OPT-451,OPT-451,OPT-451,OPT-451,OPT-451</w:t>
      </w:r>
    </w:p>
    <w:p w14:paraId="161302F1" w14:textId="0814DAF8" w:rsidR="00CD60E7" w:rsidRDefault="00CD60E7" w:rsidP="00E2368D">
      <w:pPr>
        <w:rPr>
          <w:b/>
          <w:bCs/>
          <w:sz w:val="20"/>
          <w:szCs w:val="20"/>
        </w:rPr>
      </w:pPr>
      <w:r w:rsidRPr="00CD60E7">
        <w:rPr>
          <w:b/>
          <w:bCs/>
          <w:sz w:val="20"/>
          <w:szCs w:val="20"/>
        </w:rPr>
        <w:t>Výpis v</w:t>
      </w:r>
      <w:r>
        <w:rPr>
          <w:b/>
          <w:bCs/>
          <w:sz w:val="20"/>
          <w:szCs w:val="20"/>
        </w:rPr>
        <w:t> </w:t>
      </w:r>
      <w:r w:rsidRPr="00CD60E7">
        <w:rPr>
          <w:b/>
          <w:bCs/>
          <w:sz w:val="20"/>
          <w:szCs w:val="20"/>
        </w:rPr>
        <w:t>konzole</w:t>
      </w:r>
    </w:p>
    <w:p w14:paraId="334A7A7C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'0', 'zamestnanec': {'CLI-989': 4, 'OPT-451': 4, 'EBC-794': 2}, 'celkovy cas': 34.99999999999999}</w:t>
      </w:r>
    </w:p>
    <w:p w14:paraId="4B49AE9A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'1', 'zamestnanec': {'IRV-843': 2, 'HCG-289': 3, 'AIS-362': 4}, 'celkovy cas': 35.49999999999999}</w:t>
      </w:r>
    </w:p>
    <w:p w14:paraId="64BC35B1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'4', 'zamestnanec': {'IRV-843': 4, 'OOR-173': 2, 'IXL-672': 4, 'ALZ-178': 4, 'IME-920': 2}, 'celkovy cas': 34.99999999999999}</w:t>
      </w:r>
    </w:p>
    <w:p w14:paraId="2364A8C9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'5', 'zamestnanec': {'IXL-672': 3, 'AIS-362': 4, 'MRW-171': 3, 'CLI-989': 3, 'YNA-597': 2}, 'celkovy cas': 34.24999999999999}</w:t>
      </w:r>
    </w:p>
    <w:p w14:paraId="67ABE68E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lastRenderedPageBreak/>
        <w:t>{'zam_id': '6', 'zamestnanec': {'IME-920': 3, 'OPT-451': 4, 'OOR-173': 2, 'EBC-794': 3}, 'celkovy cas': 34.99999999999999}</w:t>
      </w:r>
    </w:p>
    <w:p w14:paraId="48B8D6FD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'7', 'zamestnanec': {'FIO-135': 2, 'SJJ-954': 4, 'EBC-794': 2, 'OPT-451': 3, 'IRV-843': 2}, 'celkovy cas': 35.349999999999994}</w:t>
      </w:r>
    </w:p>
    <w:p w14:paraId="761C75FC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'11', 'zamestnanec': {'CLI-989': 2, 'IXL-672': 4, 'SJJ-954': 3, 'YOV-950': 4, 'YNA-597': 2}, 'celkovy cas': 35.49999999999999}</w:t>
      </w:r>
    </w:p>
    <w:p w14:paraId="3CE728BA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'13', 'zamestnanec': {'AIS-362': 2, 'YNA-597': 2, 'CLI-989': 3, 'OOR-173': 3, 'EBC-794': 3}, 'celkovy cas': 30.749999999999993}</w:t>
      </w:r>
    </w:p>
    <w:p w14:paraId="558F7463" w14:textId="362007E1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{'zam_id': '18', 'zamestnanec': {'OPT-451': 4, 'EBC-794': 4, 'FIO-135': 2, 'AIS-362': 3, 'CLI-989': 2}, 'celkovy cas': 34.99999999999999}</w:t>
      </w:r>
    </w:p>
    <w:p w14:paraId="7B70D167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zaplatil si 270</w:t>
      </w:r>
    </w:p>
    <w:p w14:paraId="321E5BA6" w14:textId="77777777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 xml:space="preserve">najpomalsi cas je 35.49999999999999 </w:t>
      </w:r>
    </w:p>
    <w:p w14:paraId="407ECA4D" w14:textId="51AEB344" w:rsidR="00CD60E7" w:rsidRPr="00CD60E7" w:rsidRDefault="00CD60E7" w:rsidP="00CD6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D60E7">
        <w:rPr>
          <w:sz w:val="20"/>
          <w:szCs w:val="20"/>
        </w:rPr>
        <w:t>celkovy cas je311.34999999999997</w:t>
      </w:r>
    </w:p>
    <w:p w14:paraId="52D83E59" w14:textId="77777777" w:rsidR="00CD60E7" w:rsidRPr="00CD60E7" w:rsidRDefault="00CD60E7" w:rsidP="00E2368D">
      <w:pPr>
        <w:rPr>
          <w:b/>
          <w:bCs/>
          <w:sz w:val="20"/>
          <w:szCs w:val="20"/>
        </w:rPr>
      </w:pPr>
    </w:p>
    <w:p w14:paraId="08C87B06" w14:textId="77777777" w:rsidR="00525957" w:rsidRPr="00D1643E" w:rsidRDefault="00525957" w:rsidP="00E2368D"/>
    <w:p w14:paraId="238DC97A" w14:textId="5D64AD43" w:rsidR="00525957" w:rsidRPr="00D1643E" w:rsidRDefault="00525957" w:rsidP="00A81B19">
      <w:pPr>
        <w:pStyle w:val="3Nadpis"/>
      </w:pPr>
      <w:bookmarkStart w:id="20" w:name="_Toc184555647"/>
      <w:r w:rsidRPr="00D1643E">
        <w:t>Kód programu:</w:t>
      </w:r>
      <w:bookmarkEnd w:id="20"/>
    </w:p>
    <w:p w14:paraId="1309FEFF" w14:textId="701AE1A8" w:rsidR="00525957" w:rsidRPr="00D1643E" w:rsidRDefault="00525957" w:rsidP="00E2368D">
      <w:pPr>
        <w:rPr>
          <w:b/>
          <w:bCs/>
        </w:rPr>
      </w:pPr>
      <w:r w:rsidRPr="00D1643E">
        <w:rPr>
          <w:b/>
          <w:bCs/>
        </w:rPr>
        <w:t xml:space="preserve">Trieda </w:t>
      </w:r>
      <w:r w:rsidR="004A021C" w:rsidRPr="00D1643E">
        <w:rPr>
          <w:b/>
          <w:bCs/>
        </w:rPr>
        <w:t>Z</w:t>
      </w:r>
      <w:r w:rsidRPr="00D1643E">
        <w:rPr>
          <w:b/>
          <w:bCs/>
        </w:rPr>
        <w:t>amestnanec</w:t>
      </w:r>
      <w:r w:rsidR="00074F4C" w:rsidRPr="00D1643E">
        <w:rPr>
          <w:b/>
          <w:bCs/>
        </w:rPr>
        <w:t>(predstav</w:t>
      </w:r>
      <w:r w:rsidR="000216D7" w:rsidRPr="00D1643E">
        <w:rPr>
          <w:b/>
          <w:bCs/>
        </w:rPr>
        <w:t>uj</w:t>
      </w:r>
      <w:r w:rsidR="00074F4C" w:rsidRPr="00D1643E">
        <w:rPr>
          <w:b/>
          <w:bCs/>
        </w:rPr>
        <w:t>e jedného nášho úradníka)</w:t>
      </w:r>
    </w:p>
    <w:p w14:paraId="7CAA4D49" w14:textId="3307AB7A" w:rsidR="006A354A" w:rsidRPr="00D1643E" w:rsidRDefault="004A021C" w:rsidP="004A0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class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Zamestnanec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 konštrukture načítavame vstupy-zamestnacov a formulárov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__init__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 = {}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inputformulare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"formulare_todo.json"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inputformulare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formulate_json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.read()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formulate_todo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json.loads(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formulate_json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value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formulate_todo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.items():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except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FileNotFoundError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f"Súbor </w:t>
      </w:r>
      <w:r w:rsidRPr="004A021C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inputformulare</w:t>
      </w:r>
      <w:r w:rsidRPr="004A021C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nebol nájdený."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.ID =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inputzamestanci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"possible_zamestnanci.json"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inputzamestanci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possible_zamestnanci_json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.read()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possible_zamestnanci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json.loads(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possible_zamestnanci_json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except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FileNotFoundError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f"Súbor </w:t>
      </w:r>
      <w:r w:rsidRPr="004A021C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inputzamestanci</w:t>
      </w:r>
      <w:r w:rsidRPr="004A021C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4A02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nebol nájdený."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.speed =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.celkovy_cas 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getspeed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.speed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#vracia list názvov formulárov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listofnames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names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[]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value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.dictdoc.items():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range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value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names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.append(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names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gettotalspeed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#táto metóda nám vyrátava rýchlosť spracovania žiadosti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#buď sa berie rýchlosť z súboru,alebo je defaultne nastavená na 5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#taktiež sa do nášho výpočtu zarátava efektívnosť,ak úradník má po sebe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#spracovávať formuláre rovnakého typu, dokáže ešte viac zefektívniť proces, a to o 5% pri každom následnom spracovaní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 xml:space="preserve">efficiency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.celkovy_cas 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value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.dictdoc.items():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efficiency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range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value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efficiency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0.05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0.5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else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doc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.speed: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.celkovy_cas +=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.speed[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*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.celkovy_cas +=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5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.celkovy_cas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getRandomKey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#vybratie náhodného formulára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random.choice([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job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count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.dictdoc.items()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count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])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sum_of_docs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#vráti celkový počet formulárov na spracovanie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a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value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.dictdoc.items():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a 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+=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value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#metóda plus_doc pridáva danému zamestnancovi formulár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#metóda minus_doc ju naopak odoberá</w:t>
      </w:r>
      <w:r w:rsidRPr="004A02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plus_doc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keyname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keyname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+=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</w:t>
      </w:r>
      <w:r w:rsidRPr="004A02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4A021C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minus_doc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keyname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A021C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.dictdoc[</w:t>
      </w:r>
      <w:r w:rsidRPr="004A021C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keyname</w:t>
      </w:r>
      <w:r w:rsidRPr="004A02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-=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</w:t>
      </w:r>
      <w:r w:rsidRPr="004A021C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</w:t>
      </w:r>
    </w:p>
    <w:p w14:paraId="1A6C9890" w14:textId="77777777" w:rsidR="006A354A" w:rsidRPr="00D1643E" w:rsidRDefault="006A354A" w:rsidP="00E2368D"/>
    <w:p w14:paraId="171D650B" w14:textId="4C35D8C7" w:rsidR="00074F4C" w:rsidRPr="00D1643E" w:rsidRDefault="00074F4C" w:rsidP="004A021C">
      <w:pPr>
        <w:pStyle w:val="PredformtovanHTML"/>
        <w:shd w:val="clear" w:color="auto" w:fill="FFFFFF"/>
        <w:spacing w:after="240"/>
        <w:rPr>
          <w:rFonts w:ascii="Courier New" w:eastAsia="Times New Roman" w:hAnsi="Courier New" w:cs="Courier New"/>
          <w:color w:val="080808"/>
          <w:lang w:eastAsia="sk-SK"/>
        </w:rPr>
      </w:pPr>
      <w:r w:rsidRPr="00D1643E">
        <w:br/>
      </w:r>
      <w:r w:rsidRPr="00D1643E">
        <w:rPr>
          <w:b/>
          <w:bCs/>
        </w:rPr>
        <w:t>Trieda Job</w:t>
      </w:r>
      <w:r w:rsidRPr="00D1643E">
        <w:t>(predstavuje náš  dokument)</w:t>
      </w:r>
      <w:r w:rsidRPr="00D1643E">
        <w:br/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class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Job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def </w:t>
      </w:r>
      <w:r w:rsidR="004A021C" w:rsidRPr="00D1643E">
        <w:rPr>
          <w:rFonts w:ascii="Courier New" w:eastAsia="Times New Roman" w:hAnsi="Courier New" w:cs="Courier New"/>
          <w:color w:val="B200B2"/>
          <w:lang w:eastAsia="sk-SK"/>
        </w:rPr>
        <w:t>__init__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(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,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name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):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lastRenderedPageBreak/>
        <w:t xml:space="preserve">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.name =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name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 = {}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.totalpropability = 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t>0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def </w:t>
      </w:r>
      <w:r w:rsidR="004A021C" w:rsidRPr="00D1643E">
        <w:rPr>
          <w:rFonts w:ascii="Courier New" w:eastAsia="Times New Roman" w:hAnsi="Courier New" w:cs="Courier New"/>
          <w:color w:val="00627A"/>
          <w:lang w:eastAsia="sk-SK"/>
        </w:rPr>
        <w:t>nameofdoc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(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):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return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.name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def </w:t>
      </w:r>
      <w:r w:rsidR="004A021C" w:rsidRPr="00D1643E">
        <w:rPr>
          <w:rFonts w:ascii="Courier New" w:eastAsia="Times New Roman" w:hAnsi="Courier New" w:cs="Courier New"/>
          <w:color w:val="00627A"/>
          <w:lang w:eastAsia="sk-SK"/>
        </w:rPr>
        <w:t>getPropability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(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):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return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def </w:t>
      </w:r>
      <w:r w:rsidR="004A021C" w:rsidRPr="00D1643E">
        <w:rPr>
          <w:rFonts w:ascii="Courier New" w:eastAsia="Times New Roman" w:hAnsi="Courier New" w:cs="Courier New"/>
          <w:color w:val="00627A"/>
          <w:lang w:eastAsia="sk-SK"/>
        </w:rPr>
        <w:t>setpropability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(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,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zamestnanci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):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t>#vypočítame ako prispeje zamestnanec na tento dokument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for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 xml:space="preserve">zam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in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zamestnanci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.propability[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] = 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t xml:space="preserve">5 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-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.getspeed()[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.nameofdoc()]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if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.nameofdoc()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in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.getspeed()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else 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t>0.0001</w:t>
      </w:r>
      <w:r w:rsidR="004A021C" w:rsidRPr="00D1643E">
        <w:rPr>
          <w:rFonts w:ascii="Courier New" w:eastAsia="Times New Roman" w:hAnsi="Courier New" w:cs="Courier New"/>
          <w:color w:val="1750EB"/>
          <w:lang w:eastAsia="sk-SK"/>
        </w:rPr>
        <w:br/>
        <w:t xml:space="preserve">            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t>#pokiaľ nevie vôbec robiť ten dokument, dáme mu minimálnu pravdepodobnosť kvôli tomu, žeby vždy tam bola nejaká pravdepodobnosť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br/>
        <w:t xml:space="preserve">    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.totalpropability +=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.propability[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]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t>#prechádza zamestnancov a každému dá pravdepodobnosť, čím rýchlejší úradník, tým väčšia pravdepodobnosť</w:t>
      </w:r>
      <w:r w:rsidR="004A021C" w:rsidRPr="00D1643E">
        <w:rPr>
          <w:rFonts w:ascii="Courier New" w:eastAsia="Times New Roman" w:hAnsi="Courier New" w:cs="Courier New"/>
          <w:i/>
          <w:iCs/>
          <w:color w:val="8C8C8C"/>
          <w:lang w:eastAsia="sk-SK"/>
        </w:rPr>
        <w:br/>
        <w:t xml:space="preserve">       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for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 xml:space="preserve">zam </w:t>
      </w:r>
      <w:r w:rsidR="004A021C" w:rsidRPr="00D1643E">
        <w:rPr>
          <w:rFonts w:ascii="Courier New" w:eastAsia="Times New Roman" w:hAnsi="Courier New" w:cs="Courier New"/>
          <w:color w:val="0033B3"/>
          <w:lang w:eastAsia="sk-SK"/>
        </w:rPr>
        <w:t xml:space="preserve">in 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zamestnanci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: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  <w:t xml:space="preserve">           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.propability[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] =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.propability[</w:t>
      </w:r>
      <w:r w:rsidR="004A021C" w:rsidRPr="00D1643E">
        <w:rPr>
          <w:rFonts w:ascii="Courier New" w:eastAsia="Times New Roman" w:hAnsi="Courier New" w:cs="Courier New"/>
          <w:color w:val="000000"/>
          <w:lang w:eastAsia="sk-SK"/>
        </w:rPr>
        <w:t>zam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 xml:space="preserve">] / </w:t>
      </w:r>
      <w:r w:rsidR="004A021C" w:rsidRPr="00D1643E">
        <w:rPr>
          <w:rFonts w:ascii="Courier New" w:eastAsia="Times New Roman" w:hAnsi="Courier New" w:cs="Courier New"/>
          <w:color w:val="94558D"/>
          <w:lang w:eastAsia="sk-SK"/>
        </w:rPr>
        <w:t>self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t>.totalpropability</w:t>
      </w:r>
      <w:r w:rsidR="004A021C" w:rsidRPr="00D1643E">
        <w:rPr>
          <w:rFonts w:ascii="Courier New" w:eastAsia="Times New Roman" w:hAnsi="Courier New" w:cs="Courier New"/>
          <w:color w:val="080808"/>
          <w:lang w:eastAsia="sk-SK"/>
        </w:rPr>
        <w:br/>
      </w:r>
    </w:p>
    <w:p w14:paraId="170C40B0" w14:textId="16725CEF" w:rsidR="000C0A16" w:rsidRPr="00D1643E" w:rsidRDefault="000216D7" w:rsidP="000C0A16">
      <w:r w:rsidRPr="00D1643E">
        <w:rPr>
          <w:b/>
          <w:bCs/>
        </w:rPr>
        <w:t>Trieda Solution</w:t>
      </w:r>
      <w:r w:rsidRPr="00D1643E">
        <w:t>-pred</w:t>
      </w:r>
      <w:r w:rsidR="00E21537" w:rsidRPr="00D1643E">
        <w:t>stavuje jedno naše možné riešenie</w:t>
      </w:r>
    </w:p>
    <w:p w14:paraId="56E6E2F3" w14:textId="2DB6DF9F" w:rsidR="00D1643E" w:rsidRPr="00D1643E" w:rsidRDefault="00D1643E" w:rsidP="00D1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zamestnanec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math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class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__init__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.zamestnanci 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zamestnanci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get_neighbour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 v tejto metóde najprv vyberieme náhodneho zamestanca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#pozrieme či spracovával nejaký dokument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#tak sa vyberie druhy náhodny zamestnanec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 prvému sa odoberie dokument a druhému sa pridá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targeted_zamestnanec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random.choice(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.sum_of_docs() !=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job_to_switch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.getRandomKey()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.minus_doc(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job_to_switch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#zabezpečenie aby sa sa nevygeneroval ten istý zamestanec/úradník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targeted_zamestnanec2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random.choice(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==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targeted_zamestnanec2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targeted_zamestnanec2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random.choice(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!=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targeted_zamestnanec2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targeted_zamestnanec2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.plus_doc(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job_to_switch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evaluatefromlist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#táto funkcia vyhodnocuje efektivitu skupiny zamestnancov na základe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lastRenderedPageBreak/>
        <w:t>času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slowest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num_of_hours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celkovy_cas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zamestnanec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.gettotalspeed()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slowest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cas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celkovy_cas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cas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num_of_hours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+= math.ceil(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/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60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a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.zamestnanci: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.sum_of_docs() &gt;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+=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*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slowest_weight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celkovy_cas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/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*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totaltime_weight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num_of_hours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*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*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</w:p>
    <w:p w14:paraId="42D3F65B" w14:textId="77777777" w:rsidR="00087060" w:rsidRPr="00D1643E" w:rsidRDefault="00087060" w:rsidP="00087060">
      <w:pPr>
        <w:rPr>
          <w:b/>
          <w:bCs/>
        </w:rPr>
      </w:pPr>
    </w:p>
    <w:p w14:paraId="54578152" w14:textId="5BAD9DA4" w:rsidR="00087060" w:rsidRPr="00D1643E" w:rsidRDefault="009C1B76" w:rsidP="00D1643E">
      <w:r w:rsidRPr="00D1643E">
        <w:rPr>
          <w:b/>
          <w:bCs/>
        </w:rPr>
        <w:t>Asigment2-hlavná trieda</w:t>
      </w:r>
    </w:p>
    <w:p w14:paraId="55E54173" w14:textId="1248D8D6" w:rsidR="00D1643E" w:rsidRPr="000A5A89" w:rsidRDefault="00D1643E" w:rsidP="000A5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csv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math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zamestnanec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job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Job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solution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copy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evaluate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#vďaka  tejto metóde okrem csv outputu vypíšeme info k nášmu riešeniu do konzoly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csvfile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output_to_check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csv.reader(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csvfile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slowest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num_of_hours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output_line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output_to_check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tipek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"zam_id"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output_line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],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"zamestnanec"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possible_zamestnanci[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output_line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])],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"celkovy cas"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 efficiency = 1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formular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enumerate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output_line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:],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output_line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efficiency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0.05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0.5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else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efficiency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 vzdy nastavi efficiency na 1 na zaciatku formularu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        # lebo output_line[0] nikdy nebude same ako formular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formular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'zamestnanec'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+=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'zamestnanec'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][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*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+=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5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efficiency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cas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&gt;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slowest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num_of_hours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+= math.ceil(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tipek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'celkovy cas'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]/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60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"zaplatil si "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str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num_of_hours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"najpomalsi cas je "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str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+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"celkovy cas je"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str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+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num_of_hours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*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cas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selectWorkers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#vyberie vhodných zamestancov a vracia ich ako list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zamesnanci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[]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entry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enumerate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.append(Zamestnanec(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entry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and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any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key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formulare_todo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key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].usefull =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return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notRandomSelect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#vyberú sa zamestnanci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zamesnanci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selectWorkers(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joblist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[]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#inicializácia každého jobu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#+ vytvorenie pravdepodobností s ktorými sa budú dávať zamestnancom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value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.items():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range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value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job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Job(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.setpropability(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joblist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.append(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#s danou pravdepodobnosťou sa dá job zamestnancovi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job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joblist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weight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list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.getPropability().values())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zam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random.choices(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660099"/>
          <w:sz w:val="20"/>
          <w:szCs w:val="20"/>
          <w:lang w:eastAsia="sk-SK"/>
        </w:rPr>
        <w:t>weights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660099"/>
          <w:sz w:val="20"/>
          <w:szCs w:val="20"/>
          <w:lang w:eastAsia="sk-SK"/>
        </w:rPr>
        <w:t>k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)[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.dictdoc[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job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.nameofdoc()] +=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zamesnanci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writedoc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#zápis výstupu do csv súboru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'w'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660099"/>
          <w:sz w:val="20"/>
          <w:szCs w:val="20"/>
          <w:lang w:eastAsia="sk-SK"/>
        </w:rPr>
        <w:t>newline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csvfile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writer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csv.writer(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csvfile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for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zamestnanec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len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.listofnames()) &gt;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.writerow([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.ID] +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zamestnanec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.listofnames())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except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FileNotFoundError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f"Súbor 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filename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nebol nájdený."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load_data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#načítanie dát z json súborov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possible_zamestnanci_json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.read()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except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FileNotFoundError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f"Súbor 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nebol nájdený."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with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open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as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json2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formulare_todo_json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json2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.read()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except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FileNotFoundError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f"Súbor 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nebol nájdený."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return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json.loads(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possible_zamestnanci_json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json.loads(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formulare_todo_json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 </w:t>
      </w:r>
      <w:r w:rsidRPr="00D1643E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simulated_aneling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alpha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limit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#vyberie jedno riešenie nie náhodne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solution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Solution(notRandomSelect(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formulare_todo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possible_zamestnanci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#pokiaľ T je väčšie ako náš limit ,skúšame nové riešenie a vyhodnocujeme ho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limit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newsolution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Solution(copy.deepcopy(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.get_zamestnanci()))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#vytvarame nové riešenie pozmenením rozdelenia formulárov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newsolution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newsolution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.get_neighbour()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#vyhodnocujeme nové riešenie či je lepšie ako predchádzajúce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newsolution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.evaluatefromlist(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&lt;=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.evaluatefromlist(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solution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newsolution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continue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#ak nové riešenie nie je lepšie o rozhodnutí či prijmeme nové riešenie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#rozhoduje náhodnosť a aktuálna "teplota"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ap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math.exp((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.evaluatefromlist(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-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newsolution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.evaluatefromlist(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))/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ap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 random.uniform(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)):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solution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newsolution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T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*=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alpha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br/>
        <w:t xml:space="preserve">        </w:t>
      </w:r>
      <w:r w:rsidRPr="00D1643E">
        <w:rPr>
          <w:rFonts w:ascii="Courier New" w:eastAsia="Times New Roman" w:hAnsi="Courier New" w:cs="Courier New"/>
          <w:color w:val="000080"/>
          <w:sz w:val="20"/>
          <w:szCs w:val="20"/>
          <w:lang w:eastAsia="sk-SK"/>
        </w:rPr>
        <w:t>print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f'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{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: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0.4f</w:t>
      </w:r>
      <w:r w:rsidRPr="00D1643E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}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.evaluatefromlist(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slowest_weight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total_time_weight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hours_weight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#zavoláme metódu na zapísanie outputu, evalujeme vstup a zapíšeme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# aj do konzoly naše najlepšie riešenie,ktoré sme pomocou algoritmu našli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writedoc(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solution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.get_zamestnanci(), 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evaluate(</w:t>
      </w:r>
      <w:r w:rsidRPr="00D1643E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output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#nastavenie hodnôt a spustenie nášho algoritmu</w:t>
      </w:r>
      <w:r w:rsidRPr="00D1643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slowest_weight 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total_time_weight 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hours_weight = 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possible_zamestnanci,formulare_todo = 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>load_data(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"possible_zamestnanci.json"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"formulare_todo.json"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simulated_aneling(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0.999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0.01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D1643E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"output.csv"</w:t>
      </w:r>
      <w:r w:rsidRPr="00D1643E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,possible_zamestnanci,formulare_todo,slowest_weight,total_time_weight,hours_weight)</w:t>
      </w:r>
    </w:p>
    <w:sectPr w:rsidR="00D1643E" w:rsidRPr="000A5A89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B7F08" w14:textId="77777777" w:rsidR="0008037A" w:rsidRPr="00D1643E" w:rsidRDefault="0008037A" w:rsidP="00DB0F9F">
      <w:pPr>
        <w:spacing w:after="0" w:line="240" w:lineRule="auto"/>
      </w:pPr>
      <w:r w:rsidRPr="00D1643E">
        <w:separator/>
      </w:r>
    </w:p>
  </w:endnote>
  <w:endnote w:type="continuationSeparator" w:id="0">
    <w:p w14:paraId="6416919F" w14:textId="77777777" w:rsidR="0008037A" w:rsidRPr="00D1643E" w:rsidRDefault="0008037A" w:rsidP="00DB0F9F">
      <w:pPr>
        <w:spacing w:after="0" w:line="240" w:lineRule="auto"/>
      </w:pPr>
      <w:r w:rsidRPr="00D164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92253"/>
      <w:docPartObj>
        <w:docPartGallery w:val="Page Numbers (Bottom of Page)"/>
        <w:docPartUnique/>
      </w:docPartObj>
    </w:sdtPr>
    <w:sdtContent>
      <w:p w14:paraId="6DDB7150" w14:textId="77777777" w:rsidR="00936723" w:rsidRPr="00D1643E" w:rsidRDefault="00936723">
        <w:pPr>
          <w:pStyle w:val="Pta"/>
          <w:jc w:val="center"/>
        </w:pPr>
        <w:r w:rsidRPr="00D1643E">
          <w:rPr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4AAE945" wp14:editId="7BC3C412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DBEE7A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 w:rsidRPr="00D1643E">
          <w:fldChar w:fldCharType="begin"/>
        </w:r>
        <w:r w:rsidRPr="00D1643E">
          <w:instrText>PAGE   \* MERGEFORMAT</w:instrText>
        </w:r>
        <w:r w:rsidRPr="00D1643E">
          <w:fldChar w:fldCharType="separate"/>
        </w:r>
        <w:r w:rsidR="00152D09" w:rsidRPr="00D1643E">
          <w:t>21</w:t>
        </w:r>
        <w:r w:rsidRPr="00D1643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D5EF4" w14:textId="77777777" w:rsidR="0008037A" w:rsidRPr="00D1643E" w:rsidRDefault="0008037A" w:rsidP="00DB0F9F">
      <w:pPr>
        <w:spacing w:after="0" w:line="240" w:lineRule="auto"/>
      </w:pPr>
      <w:r w:rsidRPr="00D1643E">
        <w:separator/>
      </w:r>
    </w:p>
  </w:footnote>
  <w:footnote w:type="continuationSeparator" w:id="0">
    <w:p w14:paraId="65157D9E" w14:textId="77777777" w:rsidR="0008037A" w:rsidRPr="00D1643E" w:rsidRDefault="0008037A" w:rsidP="00DB0F9F">
      <w:pPr>
        <w:spacing w:after="0" w:line="240" w:lineRule="auto"/>
      </w:pPr>
      <w:r w:rsidRPr="00D164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F6459" w14:textId="075CFDA8" w:rsidR="00936723" w:rsidRPr="00D1643E" w:rsidRDefault="0093672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21A"/>
    <w:multiLevelType w:val="hybridMultilevel"/>
    <w:tmpl w:val="6248E496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59B6"/>
    <w:multiLevelType w:val="multilevel"/>
    <w:tmpl w:val="C21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B1571"/>
    <w:multiLevelType w:val="multilevel"/>
    <w:tmpl w:val="FC469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274F4"/>
    <w:multiLevelType w:val="multilevel"/>
    <w:tmpl w:val="FC4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8425A"/>
    <w:multiLevelType w:val="multilevel"/>
    <w:tmpl w:val="92509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00BAD"/>
    <w:multiLevelType w:val="hybridMultilevel"/>
    <w:tmpl w:val="F54AE060"/>
    <w:lvl w:ilvl="0" w:tplc="53541E2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FA6A01"/>
    <w:multiLevelType w:val="hybridMultilevel"/>
    <w:tmpl w:val="1010A58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57CA6"/>
    <w:multiLevelType w:val="hybridMultilevel"/>
    <w:tmpl w:val="6F5228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9625A"/>
    <w:multiLevelType w:val="multilevel"/>
    <w:tmpl w:val="B09E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3118C"/>
    <w:multiLevelType w:val="hybridMultilevel"/>
    <w:tmpl w:val="B9E6492E"/>
    <w:lvl w:ilvl="0" w:tplc="10640DF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863224"/>
    <w:multiLevelType w:val="multilevel"/>
    <w:tmpl w:val="98D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F6635D"/>
    <w:multiLevelType w:val="hybridMultilevel"/>
    <w:tmpl w:val="61F6A5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F2D5C"/>
    <w:multiLevelType w:val="hybridMultilevel"/>
    <w:tmpl w:val="AE1614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90CB7"/>
    <w:multiLevelType w:val="multilevel"/>
    <w:tmpl w:val="DE4824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45541"/>
    <w:multiLevelType w:val="hybridMultilevel"/>
    <w:tmpl w:val="CB46C276"/>
    <w:lvl w:ilvl="0" w:tplc="041B000F">
      <w:start w:val="1"/>
      <w:numFmt w:val="decimal"/>
      <w:lvlText w:val="%1."/>
      <w:lvlJc w:val="left"/>
      <w:pPr>
        <w:ind w:left="1476" w:hanging="360"/>
      </w:pPr>
    </w:lvl>
    <w:lvl w:ilvl="1" w:tplc="041B0019" w:tentative="1">
      <w:start w:val="1"/>
      <w:numFmt w:val="lowerLetter"/>
      <w:lvlText w:val="%2."/>
      <w:lvlJc w:val="left"/>
      <w:pPr>
        <w:ind w:left="2196" w:hanging="360"/>
      </w:pPr>
    </w:lvl>
    <w:lvl w:ilvl="2" w:tplc="041B001B" w:tentative="1">
      <w:start w:val="1"/>
      <w:numFmt w:val="lowerRoman"/>
      <w:lvlText w:val="%3."/>
      <w:lvlJc w:val="right"/>
      <w:pPr>
        <w:ind w:left="2916" w:hanging="180"/>
      </w:pPr>
    </w:lvl>
    <w:lvl w:ilvl="3" w:tplc="041B000F" w:tentative="1">
      <w:start w:val="1"/>
      <w:numFmt w:val="decimal"/>
      <w:lvlText w:val="%4."/>
      <w:lvlJc w:val="left"/>
      <w:pPr>
        <w:ind w:left="3636" w:hanging="360"/>
      </w:pPr>
    </w:lvl>
    <w:lvl w:ilvl="4" w:tplc="041B0019" w:tentative="1">
      <w:start w:val="1"/>
      <w:numFmt w:val="lowerLetter"/>
      <w:lvlText w:val="%5."/>
      <w:lvlJc w:val="left"/>
      <w:pPr>
        <w:ind w:left="4356" w:hanging="360"/>
      </w:pPr>
    </w:lvl>
    <w:lvl w:ilvl="5" w:tplc="041B001B" w:tentative="1">
      <w:start w:val="1"/>
      <w:numFmt w:val="lowerRoman"/>
      <w:lvlText w:val="%6."/>
      <w:lvlJc w:val="right"/>
      <w:pPr>
        <w:ind w:left="5076" w:hanging="180"/>
      </w:pPr>
    </w:lvl>
    <w:lvl w:ilvl="6" w:tplc="041B000F" w:tentative="1">
      <w:start w:val="1"/>
      <w:numFmt w:val="decimal"/>
      <w:lvlText w:val="%7."/>
      <w:lvlJc w:val="left"/>
      <w:pPr>
        <w:ind w:left="5796" w:hanging="360"/>
      </w:pPr>
    </w:lvl>
    <w:lvl w:ilvl="7" w:tplc="041B0019" w:tentative="1">
      <w:start w:val="1"/>
      <w:numFmt w:val="lowerLetter"/>
      <w:lvlText w:val="%8."/>
      <w:lvlJc w:val="left"/>
      <w:pPr>
        <w:ind w:left="6516" w:hanging="360"/>
      </w:pPr>
    </w:lvl>
    <w:lvl w:ilvl="8" w:tplc="041B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1" w15:restartNumberingAfterBreak="0">
    <w:nsid w:val="67B73339"/>
    <w:multiLevelType w:val="multilevel"/>
    <w:tmpl w:val="B85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57118"/>
    <w:multiLevelType w:val="multilevel"/>
    <w:tmpl w:val="04D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63975">
    <w:abstractNumId w:val="22"/>
  </w:num>
  <w:num w:numId="2" w16cid:durableId="335616743">
    <w:abstractNumId w:val="20"/>
  </w:num>
  <w:num w:numId="3" w16cid:durableId="2048262424">
    <w:abstractNumId w:val="19"/>
  </w:num>
  <w:num w:numId="4" w16cid:durableId="640040979">
    <w:abstractNumId w:val="24"/>
  </w:num>
  <w:num w:numId="5" w16cid:durableId="1818720654">
    <w:abstractNumId w:val="17"/>
  </w:num>
  <w:num w:numId="6" w16cid:durableId="2034530754">
    <w:abstractNumId w:val="10"/>
  </w:num>
  <w:num w:numId="7" w16cid:durableId="1382287154">
    <w:abstractNumId w:val="2"/>
  </w:num>
  <w:num w:numId="8" w16cid:durableId="1167867408">
    <w:abstractNumId w:val="16"/>
  </w:num>
  <w:num w:numId="9" w16cid:durableId="485324738">
    <w:abstractNumId w:val="3"/>
  </w:num>
  <w:num w:numId="10" w16cid:durableId="1844781476">
    <w:abstractNumId w:val="4"/>
  </w:num>
  <w:num w:numId="11" w16cid:durableId="1752921877">
    <w:abstractNumId w:val="29"/>
  </w:num>
  <w:num w:numId="12" w16cid:durableId="591470878">
    <w:abstractNumId w:val="28"/>
  </w:num>
  <w:num w:numId="13" w16cid:durableId="260573701">
    <w:abstractNumId w:val="18"/>
  </w:num>
  <w:num w:numId="14" w16cid:durableId="1957905409">
    <w:abstractNumId w:val="34"/>
  </w:num>
  <w:num w:numId="15" w16cid:durableId="2146122297">
    <w:abstractNumId w:val="5"/>
  </w:num>
  <w:num w:numId="16" w16cid:durableId="318775433">
    <w:abstractNumId w:val="26"/>
  </w:num>
  <w:num w:numId="17" w16cid:durableId="717238482">
    <w:abstractNumId w:val="1"/>
  </w:num>
  <w:num w:numId="18" w16cid:durableId="1132557327">
    <w:abstractNumId w:val="33"/>
  </w:num>
  <w:num w:numId="19" w16cid:durableId="1554923839">
    <w:abstractNumId w:val="30"/>
  </w:num>
  <w:num w:numId="20" w16cid:durableId="1750541531">
    <w:abstractNumId w:val="13"/>
  </w:num>
  <w:num w:numId="21" w16cid:durableId="1304887779">
    <w:abstractNumId w:val="8"/>
  </w:num>
  <w:num w:numId="22" w16cid:durableId="223611286">
    <w:abstractNumId w:val="9"/>
  </w:num>
  <w:num w:numId="23" w16cid:durableId="646709589">
    <w:abstractNumId w:val="27"/>
  </w:num>
  <w:num w:numId="24" w16cid:durableId="1039891647">
    <w:abstractNumId w:val="7"/>
  </w:num>
  <w:num w:numId="25" w16cid:durableId="18437926">
    <w:abstractNumId w:val="15"/>
  </w:num>
  <w:num w:numId="26" w16cid:durableId="513494268">
    <w:abstractNumId w:val="11"/>
  </w:num>
  <w:num w:numId="27" w16cid:durableId="823280907">
    <w:abstractNumId w:val="0"/>
  </w:num>
  <w:num w:numId="28" w16cid:durableId="1686982678">
    <w:abstractNumId w:val="12"/>
  </w:num>
  <w:num w:numId="29" w16cid:durableId="943390767">
    <w:abstractNumId w:val="23"/>
  </w:num>
  <w:num w:numId="30" w16cid:durableId="540629176">
    <w:abstractNumId w:val="25"/>
  </w:num>
  <w:num w:numId="31" w16cid:durableId="640115047">
    <w:abstractNumId w:val="21"/>
  </w:num>
  <w:num w:numId="32" w16cid:durableId="113407701">
    <w:abstractNumId w:val="31"/>
  </w:num>
  <w:num w:numId="33" w16cid:durableId="1692295658">
    <w:abstractNumId w:val="14"/>
  </w:num>
  <w:num w:numId="34" w16cid:durableId="1388725774">
    <w:abstractNumId w:val="6"/>
  </w:num>
  <w:num w:numId="35" w16cid:durableId="19656232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CD"/>
    <w:rsid w:val="00006117"/>
    <w:rsid w:val="000216D7"/>
    <w:rsid w:val="000345FC"/>
    <w:rsid w:val="0004388D"/>
    <w:rsid w:val="00043F52"/>
    <w:rsid w:val="00054E4C"/>
    <w:rsid w:val="0006322A"/>
    <w:rsid w:val="00074F4C"/>
    <w:rsid w:val="00077F00"/>
    <w:rsid w:val="0008037A"/>
    <w:rsid w:val="00081644"/>
    <w:rsid w:val="00084EDD"/>
    <w:rsid w:val="00087060"/>
    <w:rsid w:val="000872F8"/>
    <w:rsid w:val="000A081A"/>
    <w:rsid w:val="000A4ABA"/>
    <w:rsid w:val="000A5A89"/>
    <w:rsid w:val="000B048D"/>
    <w:rsid w:val="000B7F14"/>
    <w:rsid w:val="000C0A16"/>
    <w:rsid w:val="000D0761"/>
    <w:rsid w:val="000E2D0A"/>
    <w:rsid w:val="000F2906"/>
    <w:rsid w:val="0010347D"/>
    <w:rsid w:val="00111208"/>
    <w:rsid w:val="00132012"/>
    <w:rsid w:val="001322B2"/>
    <w:rsid w:val="001331FE"/>
    <w:rsid w:val="001408AD"/>
    <w:rsid w:val="00141423"/>
    <w:rsid w:val="00152D09"/>
    <w:rsid w:val="0015321A"/>
    <w:rsid w:val="001717F7"/>
    <w:rsid w:val="00177392"/>
    <w:rsid w:val="001B4B6A"/>
    <w:rsid w:val="001C519B"/>
    <w:rsid w:val="001C6E4E"/>
    <w:rsid w:val="001D3477"/>
    <w:rsid w:val="001F2844"/>
    <w:rsid w:val="001F79A8"/>
    <w:rsid w:val="00201934"/>
    <w:rsid w:val="00206D82"/>
    <w:rsid w:val="00222E6D"/>
    <w:rsid w:val="0025193F"/>
    <w:rsid w:val="00270640"/>
    <w:rsid w:val="002761D0"/>
    <w:rsid w:val="00281A87"/>
    <w:rsid w:val="00281CF9"/>
    <w:rsid w:val="002A09C9"/>
    <w:rsid w:val="002E4683"/>
    <w:rsid w:val="002E7F87"/>
    <w:rsid w:val="002F3714"/>
    <w:rsid w:val="0030444E"/>
    <w:rsid w:val="003109AC"/>
    <w:rsid w:val="0035187B"/>
    <w:rsid w:val="00360FEC"/>
    <w:rsid w:val="0036150B"/>
    <w:rsid w:val="00381CB4"/>
    <w:rsid w:val="00387BE9"/>
    <w:rsid w:val="00395737"/>
    <w:rsid w:val="003B4B8E"/>
    <w:rsid w:val="003D6F4E"/>
    <w:rsid w:val="003E13DF"/>
    <w:rsid w:val="00404BB3"/>
    <w:rsid w:val="004110ED"/>
    <w:rsid w:val="00431790"/>
    <w:rsid w:val="0044759D"/>
    <w:rsid w:val="0045007E"/>
    <w:rsid w:val="00452D88"/>
    <w:rsid w:val="004606E6"/>
    <w:rsid w:val="004955F1"/>
    <w:rsid w:val="004A021C"/>
    <w:rsid w:val="004A0C92"/>
    <w:rsid w:val="004A7C73"/>
    <w:rsid w:val="004E7B04"/>
    <w:rsid w:val="00500FD3"/>
    <w:rsid w:val="005206AD"/>
    <w:rsid w:val="00525957"/>
    <w:rsid w:val="00533774"/>
    <w:rsid w:val="00554BAD"/>
    <w:rsid w:val="00567EDD"/>
    <w:rsid w:val="00571686"/>
    <w:rsid w:val="00571B0D"/>
    <w:rsid w:val="005812F6"/>
    <w:rsid w:val="005A2A3B"/>
    <w:rsid w:val="005C6A12"/>
    <w:rsid w:val="005D7BB3"/>
    <w:rsid w:val="00607DF9"/>
    <w:rsid w:val="00624D23"/>
    <w:rsid w:val="00630E58"/>
    <w:rsid w:val="00631E9B"/>
    <w:rsid w:val="006417D2"/>
    <w:rsid w:val="00663477"/>
    <w:rsid w:val="00671971"/>
    <w:rsid w:val="00682F96"/>
    <w:rsid w:val="00691DE3"/>
    <w:rsid w:val="0069647C"/>
    <w:rsid w:val="006A2F8A"/>
    <w:rsid w:val="006A354A"/>
    <w:rsid w:val="006B70EF"/>
    <w:rsid w:val="006C5E59"/>
    <w:rsid w:val="006D33E6"/>
    <w:rsid w:val="006D3D15"/>
    <w:rsid w:val="007047D7"/>
    <w:rsid w:val="0072440C"/>
    <w:rsid w:val="00751E46"/>
    <w:rsid w:val="007613A2"/>
    <w:rsid w:val="00764113"/>
    <w:rsid w:val="00770925"/>
    <w:rsid w:val="0077204C"/>
    <w:rsid w:val="0077530D"/>
    <w:rsid w:val="007E7CE4"/>
    <w:rsid w:val="007F2BB8"/>
    <w:rsid w:val="00802A19"/>
    <w:rsid w:val="008063A6"/>
    <w:rsid w:val="00807B16"/>
    <w:rsid w:val="00857202"/>
    <w:rsid w:val="00886638"/>
    <w:rsid w:val="008A24BA"/>
    <w:rsid w:val="008A6CE2"/>
    <w:rsid w:val="008B3221"/>
    <w:rsid w:val="008B5299"/>
    <w:rsid w:val="008C5759"/>
    <w:rsid w:val="008D0D9E"/>
    <w:rsid w:val="008E0CD7"/>
    <w:rsid w:val="008E123B"/>
    <w:rsid w:val="008E5B50"/>
    <w:rsid w:val="008F1ED2"/>
    <w:rsid w:val="00903943"/>
    <w:rsid w:val="00910AE0"/>
    <w:rsid w:val="00917301"/>
    <w:rsid w:val="0093153A"/>
    <w:rsid w:val="00936723"/>
    <w:rsid w:val="00941801"/>
    <w:rsid w:val="0097005B"/>
    <w:rsid w:val="009771C7"/>
    <w:rsid w:val="00980C3D"/>
    <w:rsid w:val="009A5C14"/>
    <w:rsid w:val="009C1B76"/>
    <w:rsid w:val="009E504D"/>
    <w:rsid w:val="00A0775D"/>
    <w:rsid w:val="00A27953"/>
    <w:rsid w:val="00A3061D"/>
    <w:rsid w:val="00A47984"/>
    <w:rsid w:val="00A56799"/>
    <w:rsid w:val="00A70B31"/>
    <w:rsid w:val="00A81B19"/>
    <w:rsid w:val="00A82526"/>
    <w:rsid w:val="00A829D8"/>
    <w:rsid w:val="00A83B1F"/>
    <w:rsid w:val="00A90107"/>
    <w:rsid w:val="00AD4A2C"/>
    <w:rsid w:val="00B025AC"/>
    <w:rsid w:val="00B102B8"/>
    <w:rsid w:val="00B10708"/>
    <w:rsid w:val="00B122B1"/>
    <w:rsid w:val="00B13F89"/>
    <w:rsid w:val="00B22DBB"/>
    <w:rsid w:val="00B45252"/>
    <w:rsid w:val="00B53529"/>
    <w:rsid w:val="00B535CD"/>
    <w:rsid w:val="00B55449"/>
    <w:rsid w:val="00B55C97"/>
    <w:rsid w:val="00B6094B"/>
    <w:rsid w:val="00B751A7"/>
    <w:rsid w:val="00B9219E"/>
    <w:rsid w:val="00BB1B1E"/>
    <w:rsid w:val="00BC622B"/>
    <w:rsid w:val="00BD6100"/>
    <w:rsid w:val="00BF34FD"/>
    <w:rsid w:val="00C11210"/>
    <w:rsid w:val="00C27413"/>
    <w:rsid w:val="00C277C6"/>
    <w:rsid w:val="00C43FD2"/>
    <w:rsid w:val="00C507F2"/>
    <w:rsid w:val="00C67248"/>
    <w:rsid w:val="00C9625E"/>
    <w:rsid w:val="00CC7737"/>
    <w:rsid w:val="00CD572D"/>
    <w:rsid w:val="00CD60E7"/>
    <w:rsid w:val="00CE3397"/>
    <w:rsid w:val="00CE783C"/>
    <w:rsid w:val="00D0391A"/>
    <w:rsid w:val="00D1643E"/>
    <w:rsid w:val="00D45A02"/>
    <w:rsid w:val="00D52A9B"/>
    <w:rsid w:val="00D56F46"/>
    <w:rsid w:val="00D7231B"/>
    <w:rsid w:val="00D85F47"/>
    <w:rsid w:val="00DB0F9F"/>
    <w:rsid w:val="00DB338A"/>
    <w:rsid w:val="00DE31CD"/>
    <w:rsid w:val="00E05096"/>
    <w:rsid w:val="00E15173"/>
    <w:rsid w:val="00E21537"/>
    <w:rsid w:val="00E2368D"/>
    <w:rsid w:val="00E3713A"/>
    <w:rsid w:val="00E60842"/>
    <w:rsid w:val="00E66690"/>
    <w:rsid w:val="00E66B6B"/>
    <w:rsid w:val="00E93A85"/>
    <w:rsid w:val="00EA19C9"/>
    <w:rsid w:val="00EB23C4"/>
    <w:rsid w:val="00EB7AFA"/>
    <w:rsid w:val="00ED2A43"/>
    <w:rsid w:val="00EE0FB0"/>
    <w:rsid w:val="00EE5537"/>
    <w:rsid w:val="00EF13A7"/>
    <w:rsid w:val="00F16F85"/>
    <w:rsid w:val="00F178F8"/>
    <w:rsid w:val="00F210AB"/>
    <w:rsid w:val="00F54160"/>
    <w:rsid w:val="00F54EEC"/>
    <w:rsid w:val="00F672B7"/>
    <w:rsid w:val="00F8409F"/>
    <w:rsid w:val="00FC3E70"/>
    <w:rsid w:val="00FC4D2F"/>
    <w:rsid w:val="00FD5D6B"/>
    <w:rsid w:val="00FE17A8"/>
    <w:rsid w:val="00FE5F00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C723"/>
  <w15:chartTrackingRefBased/>
  <w15:docId w15:val="{3FE6E136-6014-4317-84E7-EC879AE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530D"/>
    <w:pPr>
      <w:spacing w:line="360" w:lineRule="auto"/>
    </w:pPr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  <w:tabs>
        <w:tab w:val="num" w:pos="360"/>
      </w:tabs>
      <w:ind w:left="0" w:firstLine="0"/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A0775D"/>
    <w:rPr>
      <w:color w:val="666666"/>
    </w:rPr>
  </w:style>
  <w:style w:type="character" w:styleId="Nevyrieenzmienka">
    <w:name w:val="Unresolved Mention"/>
    <w:basedOn w:val="Predvolenpsmoodseku"/>
    <w:uiPriority w:val="99"/>
    <w:semiHidden/>
    <w:unhideWhenUsed/>
    <w:rsid w:val="00F8409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8409F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0438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0438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otobitobo/HOP-As2?tab=readme-ov-fi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&#328;a\Downloads\sablona_tuke_wor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5A6CF69-E1D9-484D-917F-41C26386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sablona_tuke_word</Template>
  <TotalTime>15</TotalTime>
  <Pages>17</Pages>
  <Words>3601</Words>
  <Characters>20529</Characters>
  <Application>Microsoft Office Word</Application>
  <DocSecurity>0</DocSecurity>
  <Lines>171</Lines>
  <Paragraphs>48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Soňa Korchňáková</dc:creator>
  <cp:keywords/>
  <dc:description/>
  <cp:lastModifiedBy>Soňa Korchňáková</cp:lastModifiedBy>
  <cp:revision>3</cp:revision>
  <cp:lastPrinted>2014-03-17T12:58:00Z</cp:lastPrinted>
  <dcterms:created xsi:type="dcterms:W3CDTF">2024-12-08T16:56:00Z</dcterms:created>
  <dcterms:modified xsi:type="dcterms:W3CDTF">2024-12-08T17:07:00Z</dcterms:modified>
</cp:coreProperties>
</file>